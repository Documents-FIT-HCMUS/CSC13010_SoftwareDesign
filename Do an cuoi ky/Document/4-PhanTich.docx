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E91D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FB9E91E" w14:textId="77777777" w:rsidR="0037628A" w:rsidRDefault="0037628A" w:rsidP="0037628A">
      <w:pPr>
        <w:rPr>
          <w:lang w:val="en-US"/>
        </w:rPr>
      </w:pPr>
    </w:p>
    <w:p w14:paraId="1FB9E91F" w14:textId="77777777" w:rsidR="0037628A" w:rsidRPr="003548A8" w:rsidRDefault="0037628A" w:rsidP="0037628A">
      <w:pPr>
        <w:rPr>
          <w:lang w:val="en-US"/>
        </w:rPr>
      </w:pPr>
    </w:p>
    <w:p w14:paraId="1FB9E920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FB9E921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FB9E92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EA45EBF" w14:textId="77777777" w:rsidR="00135F9E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</w:p>
    <w:p w14:paraId="1FB9E923" w14:textId="24A85662" w:rsidR="0037628A" w:rsidRPr="00F071CF" w:rsidRDefault="00135F9E" w:rsidP="0037628A">
      <w:pPr>
        <w:pStyle w:val="Title"/>
        <w:jc w:val="right"/>
        <w:rPr>
          <w:lang w:val="en-US"/>
        </w:rPr>
      </w:pPr>
      <w:r w:rsidRPr="00F071CF">
        <w:rPr>
          <w:lang w:val="en-US"/>
        </w:rPr>
        <w:t>Ph</w:t>
      </w:r>
      <w:r w:rsidR="00F144E0" w:rsidRPr="00F071CF">
        <w:rPr>
          <w:lang w:val="en-US"/>
        </w:rPr>
        <w:t>ần mềm quản lý bán vé chuyến bay</w:t>
      </w:r>
    </w:p>
    <w:p w14:paraId="1FB9E924" w14:textId="77777777" w:rsidR="0037628A" w:rsidRPr="00F071CF" w:rsidRDefault="0037628A" w:rsidP="0037628A">
      <w:pPr>
        <w:rPr>
          <w:lang w:val="en-US"/>
        </w:rPr>
      </w:pPr>
    </w:p>
    <w:p w14:paraId="1FB9E925" w14:textId="6F3F3DC4" w:rsidR="0037628A" w:rsidRPr="00F071CF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F071CF">
        <w:rPr>
          <w:rFonts w:ascii="Arial" w:hAnsi="Arial"/>
          <w:sz w:val="34"/>
          <w:szCs w:val="30"/>
          <w:lang w:val="en-US"/>
        </w:rPr>
        <w:t xml:space="preserve">Version </w:t>
      </w:r>
      <w:r w:rsidR="00CB7971" w:rsidRPr="00F071CF">
        <w:rPr>
          <w:rFonts w:ascii="Arial" w:hAnsi="Arial"/>
          <w:sz w:val="34"/>
          <w:szCs w:val="30"/>
          <w:lang w:val="en-US"/>
        </w:rPr>
        <w:t>1.0</w:t>
      </w:r>
    </w:p>
    <w:p w14:paraId="1FB9E926" w14:textId="77777777" w:rsidR="0037628A" w:rsidRPr="00F071CF" w:rsidRDefault="0037628A" w:rsidP="0037628A">
      <w:pPr>
        <w:pStyle w:val="Title"/>
        <w:jc w:val="both"/>
        <w:rPr>
          <w:lang w:val="en-US"/>
        </w:rPr>
      </w:pPr>
    </w:p>
    <w:p w14:paraId="1FB9E927" w14:textId="77777777" w:rsidR="0037628A" w:rsidRPr="00F071CF" w:rsidRDefault="0037628A" w:rsidP="0037628A">
      <w:pPr>
        <w:rPr>
          <w:lang w:val="en-US"/>
        </w:rPr>
      </w:pPr>
    </w:p>
    <w:p w14:paraId="1FB9E928" w14:textId="77777777" w:rsidR="0037628A" w:rsidRPr="00F071CF" w:rsidRDefault="0037628A" w:rsidP="0037628A">
      <w:pPr>
        <w:rPr>
          <w:lang w:val="en-US"/>
        </w:rPr>
      </w:pPr>
    </w:p>
    <w:p w14:paraId="1FB9E929" w14:textId="77777777" w:rsidR="0037628A" w:rsidRPr="00F071CF" w:rsidRDefault="0037628A" w:rsidP="0037628A">
      <w:pPr>
        <w:rPr>
          <w:lang w:val="en-US"/>
        </w:rPr>
      </w:pPr>
    </w:p>
    <w:p w14:paraId="1FB9E92A" w14:textId="77777777" w:rsidR="0037628A" w:rsidRPr="00F071CF" w:rsidRDefault="0037628A" w:rsidP="0037628A">
      <w:pPr>
        <w:rPr>
          <w:lang w:val="en-US"/>
        </w:rPr>
      </w:pPr>
    </w:p>
    <w:p w14:paraId="1FB9E92B" w14:textId="77777777" w:rsidR="0037628A" w:rsidRPr="00F071CF" w:rsidRDefault="0037628A" w:rsidP="0037628A">
      <w:pPr>
        <w:rPr>
          <w:lang w:val="en-US"/>
        </w:rPr>
      </w:pPr>
    </w:p>
    <w:p w14:paraId="1FB9E92C" w14:textId="77777777" w:rsidR="0037628A" w:rsidRPr="00F071CF" w:rsidRDefault="0037628A" w:rsidP="0037628A">
      <w:pPr>
        <w:rPr>
          <w:lang w:val="en-US"/>
        </w:rPr>
      </w:pPr>
    </w:p>
    <w:p w14:paraId="1FB9E92D" w14:textId="77777777" w:rsidR="0037628A" w:rsidRPr="00F071CF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F071CF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1FB9E92E" w14:textId="0C502B40" w:rsidR="0037628A" w:rsidRPr="00F071CF" w:rsidRDefault="00CB7971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F071CF">
        <w:rPr>
          <w:rFonts w:ascii="Arial" w:hAnsi="Arial" w:cs="Arial"/>
          <w:sz w:val="30"/>
          <w:szCs w:val="30"/>
          <w:lang w:val="en-US"/>
        </w:rPr>
        <w:t>19120383</w:t>
      </w:r>
      <w:r w:rsidR="0037628A" w:rsidRPr="00F071CF">
        <w:rPr>
          <w:rFonts w:ascii="Arial" w:hAnsi="Arial" w:cs="Arial"/>
          <w:sz w:val="30"/>
          <w:szCs w:val="30"/>
          <w:lang w:val="en-US"/>
        </w:rPr>
        <w:t xml:space="preserve"> – </w:t>
      </w:r>
      <w:r w:rsidR="00F071CF" w:rsidRPr="00F071CF">
        <w:rPr>
          <w:rFonts w:ascii="Arial" w:hAnsi="Arial" w:cs="Arial"/>
          <w:sz w:val="30"/>
          <w:szCs w:val="30"/>
          <w:lang w:val="en-US"/>
        </w:rPr>
        <w:t>Huỳnh Tấn Thọ</w:t>
      </w:r>
    </w:p>
    <w:p w14:paraId="6381E505" w14:textId="77777777" w:rsidR="00F071CF" w:rsidRPr="00F071CF" w:rsidRDefault="00F071CF" w:rsidP="00F071CF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F071CF">
        <w:rPr>
          <w:rFonts w:ascii="Arial" w:hAnsi="Arial" w:cs="Arial"/>
          <w:sz w:val="30"/>
          <w:szCs w:val="30"/>
          <w:lang w:val="en-US"/>
        </w:rPr>
        <w:t>19120426</w:t>
      </w:r>
      <w:r w:rsidR="0037628A" w:rsidRPr="00F071CF">
        <w:rPr>
          <w:rFonts w:ascii="Arial" w:hAnsi="Arial" w:cs="Arial"/>
          <w:sz w:val="30"/>
          <w:szCs w:val="30"/>
          <w:lang w:val="en-US"/>
        </w:rPr>
        <w:t xml:space="preserve"> – </w:t>
      </w:r>
      <w:r w:rsidRPr="00F071CF">
        <w:rPr>
          <w:rFonts w:ascii="Arial" w:hAnsi="Arial" w:cs="Arial"/>
          <w:sz w:val="30"/>
          <w:szCs w:val="30"/>
          <w:lang w:val="en-US"/>
        </w:rPr>
        <w:t>Phan Đặng Diễm Uyên</w:t>
      </w:r>
    </w:p>
    <w:p w14:paraId="2A8FC094" w14:textId="5DB57CA8" w:rsidR="00F071CF" w:rsidRPr="00F071CF" w:rsidRDefault="00F071CF" w:rsidP="00F071CF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F071CF">
        <w:rPr>
          <w:rFonts w:ascii="Arial" w:hAnsi="Arial" w:cs="Arial"/>
          <w:sz w:val="30"/>
          <w:szCs w:val="30"/>
          <w:lang w:val="en-US"/>
        </w:rPr>
        <w:t>19120469 – Sử Nhật Đăng</w:t>
      </w:r>
    </w:p>
    <w:p w14:paraId="2598E373" w14:textId="77777777" w:rsidR="00F071CF" w:rsidRPr="00F071CF" w:rsidRDefault="00F071CF" w:rsidP="00F071CF">
      <w:pPr>
        <w:rPr>
          <w:rFonts w:ascii="Arial" w:hAnsi="Arial" w:cs="Arial"/>
          <w:sz w:val="30"/>
          <w:szCs w:val="30"/>
          <w:lang w:val="en-US"/>
        </w:rPr>
      </w:pPr>
    </w:p>
    <w:p w14:paraId="1FB9E92F" w14:textId="25C58555" w:rsidR="00F071CF" w:rsidRPr="00F071CF" w:rsidRDefault="00F071CF" w:rsidP="00F071CF">
      <w:pPr>
        <w:rPr>
          <w:rFonts w:ascii="Arial" w:hAnsi="Arial" w:cs="Arial"/>
          <w:sz w:val="30"/>
          <w:szCs w:val="30"/>
          <w:lang w:val="en-US"/>
        </w:rPr>
        <w:sectPr w:rsidR="00F071CF" w:rsidRPr="00F071CF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1FB9E930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</w:p>
    <w:p w14:paraId="1FB9E931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492"/>
        <w:gridCol w:w="2556"/>
      </w:tblGrid>
      <w:tr w:rsidR="007A1DE8" w:rsidRPr="007A1DE8" w14:paraId="1FB9E936" w14:textId="77777777" w:rsidTr="00150DD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3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3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3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3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150DD6" w:rsidRPr="00150DD6" w14:paraId="1FB9E93B" w14:textId="77777777" w:rsidTr="00AE210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E937" w14:textId="15C68C81" w:rsidR="0037628A" w:rsidRPr="00150DD6" w:rsidRDefault="00F071CF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50DD6">
              <w:rPr>
                <w:rFonts w:eastAsia="SimSun"/>
                <w:lang w:val="en-US"/>
              </w:rPr>
              <w:t>12/05/2022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E938" w14:textId="4A44986E" w:rsidR="0037628A" w:rsidRPr="00150DD6" w:rsidRDefault="00F071CF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50DD6">
              <w:rPr>
                <w:rFonts w:eastAsia="SimSun"/>
                <w:lang w:val="en-US"/>
              </w:rPr>
              <w:t>1.0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E939" w14:textId="3B3A502D" w:rsidR="0037628A" w:rsidRPr="00150DD6" w:rsidRDefault="00F071CF" w:rsidP="00AE210C">
            <w:pPr>
              <w:keepLines/>
              <w:spacing w:after="120"/>
              <w:rPr>
                <w:rFonts w:eastAsia="SimSun"/>
                <w:lang w:val="en-US"/>
              </w:rPr>
            </w:pPr>
            <w:r w:rsidRPr="00150DD6">
              <w:rPr>
                <w:rFonts w:eastAsia="SimSun"/>
                <w:lang w:val="en-US"/>
              </w:rPr>
              <w:t>Điền ho</w:t>
            </w:r>
            <w:r w:rsidR="00150DD6" w:rsidRPr="00150DD6">
              <w:rPr>
                <w:rFonts w:eastAsia="SimSun"/>
                <w:lang w:val="en-US"/>
              </w:rPr>
              <w:t>àn tất nội dung tài liệu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997C7" w14:textId="77777777" w:rsidR="0037628A" w:rsidRPr="00150DD6" w:rsidRDefault="00150DD6" w:rsidP="00AE210C">
            <w:pPr>
              <w:keepLines/>
              <w:spacing w:after="120"/>
              <w:rPr>
                <w:rFonts w:eastAsia="SimSun"/>
                <w:lang w:val="en-US"/>
              </w:rPr>
            </w:pPr>
            <w:r w:rsidRPr="00150DD6">
              <w:rPr>
                <w:rFonts w:eastAsia="SimSun"/>
                <w:lang w:val="en-US"/>
              </w:rPr>
              <w:t>Huỳnh Tấn Thọ</w:t>
            </w:r>
          </w:p>
          <w:p w14:paraId="123B2DF1" w14:textId="77777777" w:rsidR="00150DD6" w:rsidRPr="00150DD6" w:rsidRDefault="00150DD6" w:rsidP="00AE210C">
            <w:pPr>
              <w:keepLines/>
              <w:spacing w:after="120"/>
              <w:rPr>
                <w:rFonts w:eastAsia="SimSun"/>
                <w:lang w:val="en-US"/>
              </w:rPr>
            </w:pPr>
            <w:r w:rsidRPr="00150DD6">
              <w:rPr>
                <w:rFonts w:eastAsia="SimSun"/>
                <w:lang w:val="en-US"/>
              </w:rPr>
              <w:t>Phan Đặng Diễm Uyên</w:t>
            </w:r>
          </w:p>
          <w:p w14:paraId="1FB9E93A" w14:textId="35497BBC" w:rsidR="00150DD6" w:rsidRPr="00150DD6" w:rsidRDefault="00150DD6" w:rsidP="00AE210C">
            <w:pPr>
              <w:keepLines/>
              <w:spacing w:after="120"/>
              <w:rPr>
                <w:rFonts w:eastAsia="SimSun"/>
                <w:lang w:val="en-US"/>
              </w:rPr>
            </w:pPr>
            <w:r w:rsidRPr="00150DD6">
              <w:rPr>
                <w:rFonts w:eastAsia="SimSun"/>
                <w:lang w:val="en-US"/>
              </w:rPr>
              <w:t>Sử Nhật Đăng</w:t>
            </w:r>
          </w:p>
        </w:tc>
      </w:tr>
      <w:tr w:rsidR="007A1DE8" w:rsidRPr="007A1DE8" w14:paraId="1FB9E940" w14:textId="77777777" w:rsidTr="00150DD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3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3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3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3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FB9E945" w14:textId="77777777" w:rsidTr="00150DD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4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4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4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4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FB9E94A" w14:textId="77777777" w:rsidTr="00150DD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4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4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4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E94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FB9E94B" w14:textId="77777777" w:rsidR="007A1DE8" w:rsidRDefault="007A1DE8">
      <w:pPr>
        <w:pStyle w:val="Title"/>
        <w:jc w:val="both"/>
        <w:rPr>
          <w:lang w:val="en-US"/>
        </w:rPr>
      </w:pPr>
    </w:p>
    <w:p w14:paraId="1FB9E94C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t>Mục lục</w:t>
      </w:r>
    </w:p>
    <w:p w14:paraId="1FB9E94D" w14:textId="6F7E76FF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700B9A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FB9E94E" w14:textId="6E15CA79" w:rsidR="00C161AA" w:rsidRDefault="000E39A3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700B9A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FB9E94F" w14:textId="35451695" w:rsidR="00C161AA" w:rsidRDefault="000E39A3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700B9A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FB9E950" w14:textId="4B5BC8D8" w:rsidR="00C161AA" w:rsidRDefault="000E39A3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700B9A">
          <w:rPr>
            <w:noProof/>
            <w:webHidden/>
          </w:rPr>
          <w:t>6</w:t>
        </w:r>
        <w:r w:rsidR="00C161AA">
          <w:rPr>
            <w:noProof/>
            <w:webHidden/>
          </w:rPr>
          <w:fldChar w:fldCharType="end"/>
        </w:r>
      </w:hyperlink>
    </w:p>
    <w:p w14:paraId="1FB9E951" w14:textId="418961FE" w:rsidR="00C161AA" w:rsidRDefault="000E39A3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700B9A">
          <w:rPr>
            <w:noProof/>
            <w:webHidden/>
          </w:rPr>
          <w:t>11</w:t>
        </w:r>
        <w:r w:rsidR="00C161AA">
          <w:rPr>
            <w:noProof/>
            <w:webHidden/>
          </w:rPr>
          <w:fldChar w:fldCharType="end"/>
        </w:r>
      </w:hyperlink>
    </w:p>
    <w:p w14:paraId="1FB9E952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FB9E953" w14:textId="77777777" w:rsidR="00FD06E2" w:rsidRDefault="005E2817" w:rsidP="00E571E5">
      <w:pPr>
        <w:pStyle w:val="Heading1"/>
        <w:spacing w:line="276" w:lineRule="auto"/>
      </w:pPr>
      <w:r>
        <w:br w:type="page"/>
      </w:r>
      <w:bookmarkStart w:id="0" w:name="_Toc167699049"/>
      <w:bookmarkStart w:id="1" w:name="_Toc172872215"/>
      <w:r w:rsidR="00FD06E2"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1FB9E954" w14:textId="77777777" w:rsidR="00FD06E2" w:rsidRDefault="00FD06E2" w:rsidP="00E571E5">
      <w:pPr>
        <w:pStyle w:val="Heading2"/>
        <w:spacing w:line="276" w:lineRule="auto"/>
        <w:rPr>
          <w:lang w:val="en-US"/>
        </w:rPr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7CFBA7BF" w14:textId="4857EEE4" w:rsidR="00100779" w:rsidRPr="00FD06E2" w:rsidRDefault="00100779" w:rsidP="00E571E5">
      <w:pPr>
        <w:spacing w:line="276" w:lineRule="auto"/>
        <w:rPr>
          <w:i/>
          <w:color w:val="0000FF"/>
          <w:lang w:val="en-US"/>
        </w:rPr>
      </w:pPr>
    </w:p>
    <w:p w14:paraId="7E434E1D" w14:textId="75C408D2" w:rsidR="00E10913" w:rsidRPr="00FD06E2" w:rsidRDefault="00EF4BAC" w:rsidP="00E571E5">
      <w:pPr>
        <w:spacing w:line="276" w:lineRule="auto"/>
        <w:rPr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32BA5207" wp14:editId="448B010B">
            <wp:extent cx="5732145" cy="2903220"/>
            <wp:effectExtent l="0" t="0" r="190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E95A" w14:textId="77777777" w:rsidR="00FD06E2" w:rsidRDefault="00FD06E2" w:rsidP="00E571E5">
      <w:pPr>
        <w:pStyle w:val="Heading2"/>
        <w:spacing w:line="276" w:lineRule="auto"/>
      </w:pPr>
      <w:bookmarkStart w:id="3" w:name="_Toc172872217"/>
      <w:r>
        <w:t>Danh sách các lớp đối tượng và quan hệ</w:t>
      </w:r>
      <w:bookmarkEnd w:id="3"/>
    </w:p>
    <w:p w14:paraId="05132DDE" w14:textId="77777777" w:rsidR="00CF40C8" w:rsidRPr="00CF40C8" w:rsidRDefault="00CF40C8" w:rsidP="00E571E5">
      <w:pPr>
        <w:spacing w:line="276" w:lineRule="auto"/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82"/>
        <w:gridCol w:w="2629"/>
        <w:gridCol w:w="1934"/>
        <w:gridCol w:w="3523"/>
      </w:tblGrid>
      <w:tr w:rsidR="00FD06E2" w14:paraId="1FB9E95F" w14:textId="77777777" w:rsidTr="00435A86">
        <w:tc>
          <w:tcPr>
            <w:tcW w:w="782" w:type="dxa"/>
            <w:vAlign w:val="center"/>
          </w:tcPr>
          <w:p w14:paraId="1FB9E95B" w14:textId="77777777" w:rsidR="00FD06E2" w:rsidRDefault="00FD06E2" w:rsidP="00435A86">
            <w:pPr>
              <w:pStyle w:val="BodyText"/>
              <w:spacing w:after="0" w:line="276" w:lineRule="auto"/>
              <w:jc w:val="center"/>
            </w:pPr>
            <w:r>
              <w:t>STT</w:t>
            </w:r>
          </w:p>
        </w:tc>
        <w:tc>
          <w:tcPr>
            <w:tcW w:w="2629" w:type="dxa"/>
            <w:vAlign w:val="center"/>
          </w:tcPr>
          <w:p w14:paraId="1FB9E95C" w14:textId="77777777" w:rsidR="00FD06E2" w:rsidRDefault="00FD06E2" w:rsidP="00435A86">
            <w:pPr>
              <w:pStyle w:val="BodyText"/>
              <w:spacing w:after="0" w:line="276" w:lineRule="auto"/>
              <w:jc w:val="center"/>
            </w:pPr>
            <w:r>
              <w:t>Tên lớp/quan hệ</w:t>
            </w:r>
          </w:p>
        </w:tc>
        <w:tc>
          <w:tcPr>
            <w:tcW w:w="1934" w:type="dxa"/>
            <w:vAlign w:val="center"/>
          </w:tcPr>
          <w:p w14:paraId="1FB9E95D" w14:textId="77777777" w:rsidR="00FD06E2" w:rsidRDefault="00FD06E2" w:rsidP="00435A86">
            <w:pPr>
              <w:pStyle w:val="BodyText"/>
              <w:spacing w:after="0" w:line="276" w:lineRule="auto"/>
              <w:jc w:val="center"/>
            </w:pPr>
            <w:r>
              <w:t>Loại</w:t>
            </w:r>
          </w:p>
        </w:tc>
        <w:tc>
          <w:tcPr>
            <w:tcW w:w="3523" w:type="dxa"/>
            <w:vAlign w:val="center"/>
          </w:tcPr>
          <w:p w14:paraId="1FB9E95E" w14:textId="77777777" w:rsidR="00FD06E2" w:rsidRDefault="00FD06E2" w:rsidP="00435A86">
            <w:pPr>
              <w:pStyle w:val="BodyText"/>
              <w:spacing w:after="0" w:line="276" w:lineRule="auto"/>
              <w:jc w:val="center"/>
            </w:pPr>
            <w:r>
              <w:t>Ý nghĩa/Ghi chú</w:t>
            </w:r>
          </w:p>
        </w:tc>
      </w:tr>
      <w:tr w:rsidR="00FD06E2" w14:paraId="1FB9E964" w14:textId="77777777" w:rsidTr="00435A86">
        <w:trPr>
          <w:trHeight w:val="1592"/>
        </w:trPr>
        <w:tc>
          <w:tcPr>
            <w:tcW w:w="782" w:type="dxa"/>
            <w:vAlign w:val="center"/>
          </w:tcPr>
          <w:p w14:paraId="1FB9E960" w14:textId="0B2922C4" w:rsidR="00FD06E2" w:rsidRPr="00753373" w:rsidRDefault="00753373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9" w:type="dxa"/>
            <w:vAlign w:val="center"/>
          </w:tcPr>
          <w:p w14:paraId="1FB9E961" w14:textId="2EDB262B" w:rsidR="00FD06E2" w:rsidRPr="00251342" w:rsidRDefault="0025134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BaseAccount</w:t>
            </w:r>
          </w:p>
        </w:tc>
        <w:tc>
          <w:tcPr>
            <w:tcW w:w="1934" w:type="dxa"/>
            <w:vAlign w:val="center"/>
          </w:tcPr>
          <w:p w14:paraId="1FB9E962" w14:textId="1E3C224B" w:rsidR="00FD06E2" w:rsidRPr="00435B8D" w:rsidRDefault="00435B8D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1FB9E963" w14:textId="61189941" w:rsidR="00FD06E2" w:rsidRPr="00753373" w:rsidRDefault="00753373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ED1B91">
              <w:rPr>
                <w:lang w:val="en-US"/>
              </w:rPr>
              <w:t>ớp l</w:t>
            </w:r>
            <w:r>
              <w:rPr>
                <w:lang w:val="en-US"/>
              </w:rPr>
              <w:t>ưu trữ chung các thông tin</w:t>
            </w:r>
            <w:r w:rsidR="009F4701">
              <w:rPr>
                <w:lang w:val="en-US"/>
              </w:rPr>
              <w:t xml:space="preserve"> của</w:t>
            </w:r>
            <w:r>
              <w:rPr>
                <w:lang w:val="en-US"/>
              </w:rPr>
              <w:t xml:space="preserve"> tài khoản người dùng trong hệ thống</w:t>
            </w:r>
            <w:r w:rsidR="000C3FA8">
              <w:rPr>
                <w:lang w:val="en-US"/>
              </w:rPr>
              <w:t xml:space="preserve"> như: </w:t>
            </w:r>
            <w:r w:rsidR="00076D50">
              <w:rPr>
                <w:lang w:val="en-US"/>
              </w:rPr>
              <w:t>tên người dùng, mật khẩu, vai trò.</w:t>
            </w:r>
          </w:p>
        </w:tc>
      </w:tr>
      <w:tr w:rsidR="00251342" w14:paraId="138746A4" w14:textId="77777777" w:rsidTr="00435A86">
        <w:trPr>
          <w:trHeight w:val="2321"/>
        </w:trPr>
        <w:tc>
          <w:tcPr>
            <w:tcW w:w="782" w:type="dxa"/>
            <w:vAlign w:val="center"/>
          </w:tcPr>
          <w:p w14:paraId="00801B22" w14:textId="4427761F" w:rsidR="00251342" w:rsidRPr="00753373" w:rsidRDefault="00753373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9" w:type="dxa"/>
            <w:vAlign w:val="center"/>
          </w:tcPr>
          <w:p w14:paraId="4D9D9CC7" w14:textId="6E0CA284" w:rsidR="00251342" w:rsidRPr="00251342" w:rsidRDefault="0025134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CustomerAccount</w:t>
            </w:r>
          </w:p>
        </w:tc>
        <w:tc>
          <w:tcPr>
            <w:tcW w:w="1934" w:type="dxa"/>
            <w:vAlign w:val="center"/>
          </w:tcPr>
          <w:p w14:paraId="32945C53" w14:textId="72D2C556" w:rsidR="00251342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6D2CE622" w14:textId="4DC1B5F3" w:rsidR="00251342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Lớp con kế thừa từ lớp BaseAccount, đại diện cho tài khoản có vai trò Khách hàng trong hệ thống.</w:t>
            </w:r>
          </w:p>
          <w:p w14:paraId="00A6A151" w14:textId="6E3395EA" w:rsidR="00ED1B91" w:rsidRPr="00076D50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Lớp lưu trữ thêm các thông tin cá nhân của khách hàng.</w:t>
            </w:r>
          </w:p>
        </w:tc>
      </w:tr>
      <w:tr w:rsidR="00251342" w14:paraId="40A6D3A5" w14:textId="77777777" w:rsidTr="00435A86">
        <w:trPr>
          <w:trHeight w:val="1475"/>
        </w:trPr>
        <w:tc>
          <w:tcPr>
            <w:tcW w:w="782" w:type="dxa"/>
            <w:vAlign w:val="center"/>
          </w:tcPr>
          <w:p w14:paraId="75B4A556" w14:textId="38EB5097" w:rsidR="00251342" w:rsidRPr="00753373" w:rsidRDefault="00753373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9" w:type="dxa"/>
            <w:vAlign w:val="center"/>
          </w:tcPr>
          <w:p w14:paraId="2E37DD4A" w14:textId="3DCBB989" w:rsidR="00251342" w:rsidRPr="00251342" w:rsidRDefault="0025134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ManagerAccount</w:t>
            </w:r>
          </w:p>
        </w:tc>
        <w:tc>
          <w:tcPr>
            <w:tcW w:w="1934" w:type="dxa"/>
            <w:vAlign w:val="center"/>
          </w:tcPr>
          <w:p w14:paraId="30311BE7" w14:textId="498882E3" w:rsidR="00251342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67083359" w14:textId="129E3907" w:rsidR="00251342" w:rsidRP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Lớp con kế thừa từ lớp BaseAccount, đại diện cho tài khoản có vai trò Quản lý trong hệ thống.</w:t>
            </w:r>
          </w:p>
        </w:tc>
      </w:tr>
      <w:tr w:rsidR="00ED1B91" w14:paraId="09080A3A" w14:textId="77777777" w:rsidTr="00435A86">
        <w:trPr>
          <w:trHeight w:val="1457"/>
        </w:trPr>
        <w:tc>
          <w:tcPr>
            <w:tcW w:w="782" w:type="dxa"/>
            <w:vAlign w:val="center"/>
          </w:tcPr>
          <w:p w14:paraId="49EB2930" w14:textId="367F75B7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9" w:type="dxa"/>
            <w:vAlign w:val="center"/>
          </w:tcPr>
          <w:p w14:paraId="5D97E662" w14:textId="73FB7E51" w:rsidR="00ED1B91" w:rsidRPr="00251342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AdminAccount</w:t>
            </w:r>
          </w:p>
        </w:tc>
        <w:tc>
          <w:tcPr>
            <w:tcW w:w="1934" w:type="dxa"/>
            <w:vAlign w:val="center"/>
          </w:tcPr>
          <w:p w14:paraId="276E368A" w14:textId="6F1DFCB2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4A2F060D" w14:textId="73AD4F18" w:rsidR="00ED1B91" w:rsidRDefault="00ED1B91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 xml:space="preserve">Lớp con kế thừa từ lớp BaseAccount, đại diện cho tài khoản có vai trò Quản trị </w:t>
            </w:r>
            <w:r w:rsidR="00FD2DAB">
              <w:rPr>
                <w:lang w:val="en-US"/>
              </w:rPr>
              <w:t>viên hệ thống</w:t>
            </w:r>
            <w:r>
              <w:rPr>
                <w:lang w:val="en-US"/>
              </w:rPr>
              <w:t xml:space="preserve"> trong hệ thống.</w:t>
            </w:r>
          </w:p>
        </w:tc>
      </w:tr>
      <w:tr w:rsidR="00ED1B91" w14:paraId="5A19DC06" w14:textId="77777777" w:rsidTr="00435A86">
        <w:trPr>
          <w:trHeight w:val="863"/>
        </w:trPr>
        <w:tc>
          <w:tcPr>
            <w:tcW w:w="782" w:type="dxa"/>
            <w:vAlign w:val="center"/>
          </w:tcPr>
          <w:p w14:paraId="4C42CCC7" w14:textId="52D3C48C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9" w:type="dxa"/>
            <w:vAlign w:val="center"/>
          </w:tcPr>
          <w:p w14:paraId="39B6DCBD" w14:textId="7DC7D2D7" w:rsidR="00ED1B91" w:rsidRPr="00C85A45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</w:tc>
        <w:tc>
          <w:tcPr>
            <w:tcW w:w="1934" w:type="dxa"/>
            <w:vAlign w:val="center"/>
          </w:tcPr>
          <w:p w14:paraId="373F0E76" w14:textId="6C742FA6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091A8981" w14:textId="50D95D4E" w:rsidR="00ED1B91" w:rsidRPr="00093AC2" w:rsidRDefault="00093AC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Lớp lưu trữ các thông tin chung về vé của một chuyến bay</w:t>
            </w:r>
            <w:r w:rsidR="00804D88">
              <w:rPr>
                <w:lang w:val="en-US"/>
              </w:rPr>
              <w:t>.</w:t>
            </w:r>
          </w:p>
        </w:tc>
      </w:tr>
      <w:tr w:rsidR="00ED1B91" w14:paraId="19E9F8A1" w14:textId="77777777" w:rsidTr="00435A86">
        <w:trPr>
          <w:trHeight w:val="1151"/>
        </w:trPr>
        <w:tc>
          <w:tcPr>
            <w:tcW w:w="782" w:type="dxa"/>
            <w:vAlign w:val="center"/>
          </w:tcPr>
          <w:p w14:paraId="58FAF72C" w14:textId="21280B40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9" w:type="dxa"/>
            <w:vAlign w:val="center"/>
          </w:tcPr>
          <w:p w14:paraId="2EE93A76" w14:textId="367D8844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PurchasedTicket</w:t>
            </w:r>
          </w:p>
        </w:tc>
        <w:tc>
          <w:tcPr>
            <w:tcW w:w="1934" w:type="dxa"/>
            <w:vAlign w:val="center"/>
          </w:tcPr>
          <w:p w14:paraId="447494C9" w14:textId="4054DE3A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477CCDA4" w14:textId="3DACC623" w:rsidR="00ED1B91" w:rsidRPr="002D7A6B" w:rsidRDefault="002D7A6B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Lớp con kế thừa từ lớp Ticket, đại diện cho vé đã được khách hàng </w:t>
            </w:r>
            <w:r w:rsidR="00577820">
              <w:rPr>
                <w:lang w:val="en-US"/>
              </w:rPr>
              <w:t>thanh toán</w:t>
            </w:r>
            <w:r w:rsidR="003F7CE0">
              <w:rPr>
                <w:lang w:val="en-US"/>
              </w:rPr>
              <w:t xml:space="preserve"> đầy đủ tiền.</w:t>
            </w:r>
          </w:p>
        </w:tc>
      </w:tr>
      <w:tr w:rsidR="00ED1B91" w14:paraId="499F7672" w14:textId="77777777" w:rsidTr="00435A86">
        <w:trPr>
          <w:trHeight w:val="1160"/>
        </w:trPr>
        <w:tc>
          <w:tcPr>
            <w:tcW w:w="782" w:type="dxa"/>
            <w:vAlign w:val="center"/>
          </w:tcPr>
          <w:p w14:paraId="20E85C55" w14:textId="1844484E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9" w:type="dxa"/>
            <w:vAlign w:val="center"/>
          </w:tcPr>
          <w:p w14:paraId="0D2ADE3B" w14:textId="6B0470D2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ReservedTicket</w:t>
            </w:r>
          </w:p>
        </w:tc>
        <w:tc>
          <w:tcPr>
            <w:tcW w:w="1934" w:type="dxa"/>
            <w:vAlign w:val="center"/>
          </w:tcPr>
          <w:p w14:paraId="409C3D7F" w14:textId="12DE38B4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44F01697" w14:textId="6D9F3DF6" w:rsidR="00ED1B91" w:rsidRPr="003F7CE0" w:rsidRDefault="003F7CE0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Lớp con kế thừa từ lớp Ticket, đại diện cho vé được khách hàng đặt chỗ trước</w:t>
            </w:r>
            <w:r w:rsidR="004F4A1E">
              <w:rPr>
                <w:lang w:val="en-US"/>
              </w:rPr>
              <w:t>.</w:t>
            </w:r>
          </w:p>
        </w:tc>
      </w:tr>
      <w:tr w:rsidR="00ED1B91" w14:paraId="04D68325" w14:textId="77777777" w:rsidTr="00435A86">
        <w:trPr>
          <w:trHeight w:val="899"/>
        </w:trPr>
        <w:tc>
          <w:tcPr>
            <w:tcW w:w="782" w:type="dxa"/>
            <w:vAlign w:val="center"/>
          </w:tcPr>
          <w:p w14:paraId="61A75257" w14:textId="0E9698B4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29" w:type="dxa"/>
            <w:vAlign w:val="center"/>
          </w:tcPr>
          <w:p w14:paraId="6B0EC0C6" w14:textId="09CEE8FD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</w:tc>
        <w:tc>
          <w:tcPr>
            <w:tcW w:w="1934" w:type="dxa"/>
            <w:vAlign w:val="center"/>
          </w:tcPr>
          <w:p w14:paraId="30065EB9" w14:textId="72321EDD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7F6C9D2B" w14:textId="4F7ADE87" w:rsidR="00ED1B91" w:rsidRPr="008076C9" w:rsidRDefault="008076C9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Lớp lưu trữ thông tin của một chuyến bay.</w:t>
            </w:r>
          </w:p>
        </w:tc>
      </w:tr>
      <w:tr w:rsidR="00ED1B91" w14:paraId="0DCBEACB" w14:textId="77777777" w:rsidTr="00435A86">
        <w:trPr>
          <w:trHeight w:val="791"/>
        </w:trPr>
        <w:tc>
          <w:tcPr>
            <w:tcW w:w="782" w:type="dxa"/>
            <w:vAlign w:val="center"/>
          </w:tcPr>
          <w:p w14:paraId="3A6126D1" w14:textId="426CE5FE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29" w:type="dxa"/>
            <w:vAlign w:val="center"/>
          </w:tcPr>
          <w:p w14:paraId="3C1B04EE" w14:textId="212FE6E8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  <w:tc>
          <w:tcPr>
            <w:tcW w:w="1934" w:type="dxa"/>
            <w:vAlign w:val="center"/>
          </w:tcPr>
          <w:p w14:paraId="7398F29A" w14:textId="07D6FD73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4D9FFD79" w14:textId="296A2574" w:rsidR="00ED1B91" w:rsidRPr="008076C9" w:rsidRDefault="008076C9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Lớp lưu trữ thông tin của một sân bay.</w:t>
            </w:r>
          </w:p>
        </w:tc>
      </w:tr>
      <w:tr w:rsidR="00ED1B91" w14:paraId="08FA1266" w14:textId="77777777" w:rsidTr="00435A86">
        <w:trPr>
          <w:trHeight w:val="890"/>
        </w:trPr>
        <w:tc>
          <w:tcPr>
            <w:tcW w:w="782" w:type="dxa"/>
            <w:vAlign w:val="center"/>
          </w:tcPr>
          <w:p w14:paraId="4DC17E61" w14:textId="16404E02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29" w:type="dxa"/>
            <w:vAlign w:val="center"/>
          </w:tcPr>
          <w:p w14:paraId="131A2C87" w14:textId="556A2D41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TransitionAirport</w:t>
            </w:r>
          </w:p>
        </w:tc>
        <w:tc>
          <w:tcPr>
            <w:tcW w:w="1934" w:type="dxa"/>
            <w:vAlign w:val="center"/>
          </w:tcPr>
          <w:p w14:paraId="6E2AEFFC" w14:textId="5DC5CD50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0045988D" w14:textId="7DDB255F" w:rsidR="00ED1B91" w:rsidRPr="008076C9" w:rsidRDefault="008076C9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Lớp lưu trữ thông tin của một sân bay trung gian.</w:t>
            </w:r>
          </w:p>
        </w:tc>
      </w:tr>
      <w:tr w:rsidR="00ED1B91" w14:paraId="793F37EC" w14:textId="77777777" w:rsidTr="00435A86">
        <w:trPr>
          <w:trHeight w:val="800"/>
        </w:trPr>
        <w:tc>
          <w:tcPr>
            <w:tcW w:w="782" w:type="dxa"/>
            <w:vAlign w:val="center"/>
          </w:tcPr>
          <w:p w14:paraId="4EF1A6B2" w14:textId="00346254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29" w:type="dxa"/>
            <w:vAlign w:val="center"/>
          </w:tcPr>
          <w:p w14:paraId="2794DF85" w14:textId="6FA06A83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FlightStaticWrapper</w:t>
            </w:r>
          </w:p>
        </w:tc>
        <w:tc>
          <w:tcPr>
            <w:tcW w:w="1934" w:type="dxa"/>
            <w:vAlign w:val="center"/>
          </w:tcPr>
          <w:p w14:paraId="154FB787" w14:textId="08625A2C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2E407116" w14:textId="38BE7DA2" w:rsidR="00ED1B91" w:rsidRPr="008076C9" w:rsidRDefault="007413E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Lưu các thông tin hỗ trợ cho việc lập báo cáo tháng, năm</w:t>
            </w:r>
            <w:r w:rsidR="002B37AA">
              <w:rPr>
                <w:lang w:val="en-US"/>
              </w:rPr>
              <w:t>.</w:t>
            </w:r>
          </w:p>
        </w:tc>
      </w:tr>
      <w:tr w:rsidR="00ED1B91" w14:paraId="409148DB" w14:textId="77777777" w:rsidTr="00435A86">
        <w:trPr>
          <w:trHeight w:val="1709"/>
        </w:trPr>
        <w:tc>
          <w:tcPr>
            <w:tcW w:w="782" w:type="dxa"/>
            <w:vAlign w:val="center"/>
          </w:tcPr>
          <w:p w14:paraId="69BAD63D" w14:textId="2471BE74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29" w:type="dxa"/>
            <w:vAlign w:val="center"/>
          </w:tcPr>
          <w:p w14:paraId="3FB9C84A" w14:textId="70A7328A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FlightList</w:t>
            </w:r>
          </w:p>
        </w:tc>
        <w:tc>
          <w:tcPr>
            <w:tcW w:w="1934" w:type="dxa"/>
            <w:vAlign w:val="center"/>
          </w:tcPr>
          <w:p w14:paraId="55458876" w14:textId="4029F0DF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6790FEF1" w14:textId="62D3FA2D" w:rsidR="00ED1B91" w:rsidRPr="00724AC2" w:rsidRDefault="00724AC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Lớp đại diện cho danh sách các chuyến bay, hỗ trợ cho </w:t>
            </w:r>
            <w:r w:rsidR="00391183">
              <w:rPr>
                <w:lang w:val="en-US"/>
              </w:rPr>
              <w:t xml:space="preserve">những </w:t>
            </w:r>
            <w:r>
              <w:rPr>
                <w:lang w:val="en-US"/>
              </w:rPr>
              <w:t xml:space="preserve">việc </w:t>
            </w:r>
            <w:r w:rsidR="00391183">
              <w:rPr>
                <w:lang w:val="en-US"/>
              </w:rPr>
              <w:t>cần sử dụng</w:t>
            </w:r>
            <w:r>
              <w:rPr>
                <w:lang w:val="en-US"/>
              </w:rPr>
              <w:t xml:space="preserve"> danh sách </w:t>
            </w:r>
            <w:r w:rsidR="00391183">
              <w:rPr>
                <w:lang w:val="en-US"/>
              </w:rPr>
              <w:t xml:space="preserve">các </w:t>
            </w:r>
            <w:r>
              <w:rPr>
                <w:lang w:val="en-US"/>
              </w:rPr>
              <w:t>chuyến bay</w:t>
            </w:r>
            <w:r w:rsidR="00B02889">
              <w:rPr>
                <w:lang w:val="en-US"/>
              </w:rPr>
              <w:t xml:space="preserve"> như tra cứu chuyến bay, lập báo cáo</w:t>
            </w:r>
            <w:r w:rsidR="00391183">
              <w:rPr>
                <w:lang w:val="en-US"/>
              </w:rPr>
              <w:t>.</w:t>
            </w:r>
          </w:p>
        </w:tc>
      </w:tr>
      <w:tr w:rsidR="00ED1B91" w14:paraId="1A8C2627" w14:textId="77777777" w:rsidTr="00435A86">
        <w:trPr>
          <w:trHeight w:val="701"/>
        </w:trPr>
        <w:tc>
          <w:tcPr>
            <w:tcW w:w="782" w:type="dxa"/>
            <w:vAlign w:val="center"/>
          </w:tcPr>
          <w:p w14:paraId="30001724" w14:textId="47BB2BEE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29" w:type="dxa"/>
            <w:vAlign w:val="center"/>
          </w:tcPr>
          <w:p w14:paraId="0E84888A" w14:textId="34822D57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ReportByMonth</w:t>
            </w:r>
          </w:p>
        </w:tc>
        <w:tc>
          <w:tcPr>
            <w:tcW w:w="1934" w:type="dxa"/>
            <w:vAlign w:val="center"/>
          </w:tcPr>
          <w:p w14:paraId="0D76BC0D" w14:textId="240A7F45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1F18EEC1" w14:textId="2F23C258" w:rsidR="00ED1B91" w:rsidRPr="00B02889" w:rsidRDefault="004E61F7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Lưu trữ thông tin của một báo cáo tháng.</w:t>
            </w:r>
          </w:p>
        </w:tc>
      </w:tr>
      <w:tr w:rsidR="00ED1B91" w14:paraId="03D30C7A" w14:textId="77777777" w:rsidTr="00435A86">
        <w:tc>
          <w:tcPr>
            <w:tcW w:w="782" w:type="dxa"/>
            <w:vAlign w:val="center"/>
          </w:tcPr>
          <w:p w14:paraId="54D0981F" w14:textId="42E1EB37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29" w:type="dxa"/>
            <w:vAlign w:val="center"/>
          </w:tcPr>
          <w:p w14:paraId="6168B620" w14:textId="16D9818D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ReportByYear</w:t>
            </w:r>
          </w:p>
        </w:tc>
        <w:tc>
          <w:tcPr>
            <w:tcW w:w="1934" w:type="dxa"/>
            <w:vAlign w:val="center"/>
          </w:tcPr>
          <w:p w14:paraId="091FD3CD" w14:textId="41C12EE4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250D21B6" w14:textId="123771DC" w:rsidR="00ED1B91" w:rsidRPr="004E61F7" w:rsidRDefault="004E61F7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Lưu trữ thông tin của một báo cáo năm.</w:t>
            </w:r>
          </w:p>
        </w:tc>
      </w:tr>
      <w:tr w:rsidR="00ED1B91" w14:paraId="1832312F" w14:textId="77777777" w:rsidTr="00435A86">
        <w:trPr>
          <w:trHeight w:val="1025"/>
        </w:trPr>
        <w:tc>
          <w:tcPr>
            <w:tcW w:w="782" w:type="dxa"/>
            <w:vAlign w:val="center"/>
          </w:tcPr>
          <w:p w14:paraId="7F6CA81D" w14:textId="386A8D94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29" w:type="dxa"/>
            <w:vAlign w:val="center"/>
          </w:tcPr>
          <w:p w14:paraId="067A60BE" w14:textId="118A1899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ReportTicketSales</w:t>
            </w:r>
          </w:p>
        </w:tc>
        <w:tc>
          <w:tcPr>
            <w:tcW w:w="1934" w:type="dxa"/>
            <w:vAlign w:val="center"/>
          </w:tcPr>
          <w:p w14:paraId="1FDE0469" w14:textId="2B30BCD7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235BEA24" w14:textId="2C034642" w:rsidR="00ED1B91" w:rsidRPr="004E61F7" w:rsidRDefault="004E61F7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Lưu trữ thông tin của một báo cáo doanh thu bán vé theo một </w:t>
            </w:r>
            <w:r w:rsidR="002A0F88">
              <w:rPr>
                <w:lang w:val="en-US"/>
              </w:rPr>
              <w:t>thời gian</w:t>
            </w:r>
            <w:r>
              <w:rPr>
                <w:lang w:val="en-US"/>
              </w:rPr>
              <w:t xml:space="preserve"> cho trước</w:t>
            </w:r>
            <w:r w:rsidR="00321D53">
              <w:rPr>
                <w:lang w:val="en-US"/>
              </w:rPr>
              <w:t>.</w:t>
            </w:r>
          </w:p>
        </w:tc>
      </w:tr>
      <w:tr w:rsidR="00ED1B91" w14:paraId="17C837B8" w14:textId="77777777" w:rsidTr="00435A86">
        <w:trPr>
          <w:trHeight w:val="1520"/>
        </w:trPr>
        <w:tc>
          <w:tcPr>
            <w:tcW w:w="782" w:type="dxa"/>
            <w:vAlign w:val="center"/>
          </w:tcPr>
          <w:p w14:paraId="1CB63068" w14:textId="531C46CE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29" w:type="dxa"/>
            <w:vAlign w:val="center"/>
          </w:tcPr>
          <w:p w14:paraId="146BCA32" w14:textId="3897B65B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Policy</w:t>
            </w:r>
          </w:p>
        </w:tc>
        <w:tc>
          <w:tcPr>
            <w:tcW w:w="1934" w:type="dxa"/>
            <w:vAlign w:val="center"/>
          </w:tcPr>
          <w:p w14:paraId="06388D6D" w14:textId="07C9600C" w:rsidR="00ED1B91" w:rsidRDefault="002E1D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Đối tượng</w:t>
            </w:r>
          </w:p>
        </w:tc>
        <w:tc>
          <w:tcPr>
            <w:tcW w:w="3523" w:type="dxa"/>
            <w:vAlign w:val="center"/>
          </w:tcPr>
          <w:p w14:paraId="429636FC" w14:textId="797A587E" w:rsidR="00ED1B91" w:rsidRPr="002A0F88" w:rsidRDefault="002A0F8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Lưu trữ thông tin liên quan đến các quy định về mặt nghiệp vụ của chuyến bay, </w:t>
            </w:r>
            <w:r w:rsidR="00B51049">
              <w:rPr>
                <w:lang w:val="en-US"/>
              </w:rPr>
              <w:t>vé máy bay</w:t>
            </w:r>
            <w:r w:rsidR="00354235">
              <w:rPr>
                <w:lang w:val="en-US"/>
              </w:rPr>
              <w:t xml:space="preserve"> và sân bay.</w:t>
            </w:r>
          </w:p>
        </w:tc>
      </w:tr>
      <w:tr w:rsidR="00ED1B91" w14:paraId="7AC94047" w14:textId="77777777" w:rsidTr="00435A86">
        <w:trPr>
          <w:trHeight w:val="1421"/>
        </w:trPr>
        <w:tc>
          <w:tcPr>
            <w:tcW w:w="782" w:type="dxa"/>
            <w:vAlign w:val="center"/>
          </w:tcPr>
          <w:p w14:paraId="5CCB6A24" w14:textId="5638DE7A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29" w:type="dxa"/>
            <w:vAlign w:val="center"/>
          </w:tcPr>
          <w:p w14:paraId="02B3D8F9" w14:textId="6A6717BD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CustomerAccount – Ticket</w:t>
            </w:r>
          </w:p>
        </w:tc>
        <w:tc>
          <w:tcPr>
            <w:tcW w:w="1934" w:type="dxa"/>
            <w:vAlign w:val="center"/>
          </w:tcPr>
          <w:p w14:paraId="48977F87" w14:textId="21A5940D" w:rsidR="00ED1B91" w:rsidRPr="0068112A" w:rsidRDefault="0068112A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Quan hệ </w:t>
            </w:r>
            <w:r w:rsidR="00A23992">
              <w:rPr>
                <w:lang w:val="en-US"/>
              </w:rPr>
              <w:t>Association</w:t>
            </w:r>
          </w:p>
        </w:tc>
        <w:tc>
          <w:tcPr>
            <w:tcW w:w="3523" w:type="dxa"/>
            <w:vAlign w:val="center"/>
          </w:tcPr>
          <w:p w14:paraId="77044B4A" w14:textId="1B72A77E" w:rsidR="00ED1B91" w:rsidRPr="00BF303D" w:rsidRDefault="0058233C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Mỗi tài khoản người dùng </w:t>
            </w:r>
            <w:r w:rsidR="006B517D">
              <w:rPr>
                <w:lang w:val="en-US"/>
              </w:rPr>
              <w:t xml:space="preserve">sẽ có </w:t>
            </w:r>
            <w:r w:rsidR="004F53C7">
              <w:rPr>
                <w:lang w:val="en-US"/>
              </w:rPr>
              <w:t xml:space="preserve">danh sách các vé đã mua hoặc đã đặt, </w:t>
            </w:r>
            <w:r w:rsidR="00E23C82">
              <w:rPr>
                <w:lang w:val="en-US"/>
              </w:rPr>
              <w:t xml:space="preserve">hỗ trợ cho quá trình theo dõi </w:t>
            </w:r>
            <w:r w:rsidR="00D16D50">
              <w:rPr>
                <w:lang w:val="en-US"/>
              </w:rPr>
              <w:t>và huỷ vé.</w:t>
            </w:r>
          </w:p>
        </w:tc>
      </w:tr>
      <w:tr w:rsidR="00ED1B91" w14:paraId="2C14FAC9" w14:textId="77777777" w:rsidTr="00435A86">
        <w:trPr>
          <w:trHeight w:val="1439"/>
        </w:trPr>
        <w:tc>
          <w:tcPr>
            <w:tcW w:w="782" w:type="dxa"/>
            <w:vAlign w:val="center"/>
          </w:tcPr>
          <w:p w14:paraId="610D2665" w14:textId="694A6CE7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29" w:type="dxa"/>
            <w:vAlign w:val="center"/>
          </w:tcPr>
          <w:p w14:paraId="5086C882" w14:textId="2ED30E0C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CustomerAccount – BaseAccount</w:t>
            </w:r>
          </w:p>
        </w:tc>
        <w:tc>
          <w:tcPr>
            <w:tcW w:w="1934" w:type="dxa"/>
            <w:vAlign w:val="center"/>
          </w:tcPr>
          <w:p w14:paraId="5DC6F892" w14:textId="4E02F930" w:rsidR="00ED1B91" w:rsidRPr="00033EB6" w:rsidRDefault="00033EB6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Quan hệ Inheritance</w:t>
            </w:r>
          </w:p>
        </w:tc>
        <w:tc>
          <w:tcPr>
            <w:tcW w:w="3523" w:type="dxa"/>
            <w:vAlign w:val="center"/>
          </w:tcPr>
          <w:p w14:paraId="353ACE9C" w14:textId="60559A24" w:rsidR="00ED1B91" w:rsidRPr="00B07009" w:rsidRDefault="00B33EC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CustomerAccount là một</w:t>
            </w:r>
            <w:r w:rsidR="006F1E66">
              <w:rPr>
                <w:lang w:val="en-US"/>
              </w:rPr>
              <w:t xml:space="preserve"> </w:t>
            </w:r>
            <w:r w:rsidR="00483225">
              <w:rPr>
                <w:lang w:val="en-US"/>
              </w:rPr>
              <w:t>trường hợp đặc biệt của BaseAccount</w:t>
            </w:r>
            <w:r w:rsidR="004C53F5">
              <w:rPr>
                <w:lang w:val="en-US"/>
              </w:rPr>
              <w:t>, phát sinh khi người đăng ký tài khoản là khách hàng.</w:t>
            </w:r>
          </w:p>
        </w:tc>
      </w:tr>
      <w:tr w:rsidR="00ED1B91" w14:paraId="6AE51095" w14:textId="77777777" w:rsidTr="00435A86">
        <w:trPr>
          <w:trHeight w:val="1421"/>
        </w:trPr>
        <w:tc>
          <w:tcPr>
            <w:tcW w:w="782" w:type="dxa"/>
            <w:vAlign w:val="center"/>
          </w:tcPr>
          <w:p w14:paraId="1D346728" w14:textId="3C7B7A44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29" w:type="dxa"/>
            <w:vAlign w:val="center"/>
          </w:tcPr>
          <w:p w14:paraId="7E663C06" w14:textId="70F52C57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ManagerAccount – BaseAccount</w:t>
            </w:r>
          </w:p>
        </w:tc>
        <w:tc>
          <w:tcPr>
            <w:tcW w:w="1934" w:type="dxa"/>
            <w:vAlign w:val="center"/>
          </w:tcPr>
          <w:p w14:paraId="3319B1DC" w14:textId="420BF03D" w:rsidR="00ED1B91" w:rsidRDefault="001460E3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Quan hệ Inheritance</w:t>
            </w:r>
          </w:p>
        </w:tc>
        <w:tc>
          <w:tcPr>
            <w:tcW w:w="3523" w:type="dxa"/>
            <w:vAlign w:val="center"/>
          </w:tcPr>
          <w:p w14:paraId="7BC90C2D" w14:textId="349DF639" w:rsidR="00ED1B91" w:rsidRPr="004C53F5" w:rsidRDefault="004C53F5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ManagerAccount là một trường hợp đặc biệt của BaseAccount, </w:t>
            </w:r>
            <w:r w:rsidR="00DB3ADA">
              <w:rPr>
                <w:lang w:val="en-US"/>
              </w:rPr>
              <w:t>chỉ phát sinh khi quản trị viên hệ thống tạo một quản lý mới.</w:t>
            </w:r>
          </w:p>
        </w:tc>
      </w:tr>
      <w:tr w:rsidR="00ED1B91" w14:paraId="303C011E" w14:textId="77777777" w:rsidTr="00435A86">
        <w:trPr>
          <w:trHeight w:val="2123"/>
        </w:trPr>
        <w:tc>
          <w:tcPr>
            <w:tcW w:w="782" w:type="dxa"/>
            <w:vAlign w:val="center"/>
          </w:tcPr>
          <w:p w14:paraId="4D7EBBD0" w14:textId="0674BB0A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629" w:type="dxa"/>
            <w:vAlign w:val="center"/>
          </w:tcPr>
          <w:p w14:paraId="11F808DC" w14:textId="1EB915FC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AdminAccount – BaseAccount</w:t>
            </w:r>
          </w:p>
        </w:tc>
        <w:tc>
          <w:tcPr>
            <w:tcW w:w="1934" w:type="dxa"/>
            <w:vAlign w:val="center"/>
          </w:tcPr>
          <w:p w14:paraId="7378A1C8" w14:textId="5F0C20CF" w:rsidR="00ED1B91" w:rsidRDefault="001460E3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Quan hệ Inheritance</w:t>
            </w:r>
          </w:p>
        </w:tc>
        <w:tc>
          <w:tcPr>
            <w:tcW w:w="3523" w:type="dxa"/>
            <w:vAlign w:val="center"/>
          </w:tcPr>
          <w:p w14:paraId="75E368E5" w14:textId="4744A0EE" w:rsidR="00ED1B91" w:rsidRPr="00DB3ADA" w:rsidRDefault="00DB3ADA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AdminAccount là một trường hợp đặc biệt của BaseAccount, </w:t>
            </w:r>
            <w:r w:rsidR="001479C6">
              <w:rPr>
                <w:lang w:val="en-US"/>
              </w:rPr>
              <w:t xml:space="preserve">được thiết lập ngay khi hệ thống đưa vào hoạt động hoặc nhà phát triển tạo thêm tài khoản mới theo nhu cầu của </w:t>
            </w:r>
            <w:r w:rsidR="00BB01CF">
              <w:rPr>
                <w:lang w:val="en-US"/>
              </w:rPr>
              <w:t>chủ sở hữu sản phẩm.</w:t>
            </w:r>
          </w:p>
        </w:tc>
      </w:tr>
      <w:tr w:rsidR="00ED1B91" w14:paraId="777C7B8D" w14:textId="77777777" w:rsidTr="00435A86">
        <w:trPr>
          <w:trHeight w:val="764"/>
        </w:trPr>
        <w:tc>
          <w:tcPr>
            <w:tcW w:w="782" w:type="dxa"/>
            <w:vAlign w:val="center"/>
          </w:tcPr>
          <w:p w14:paraId="7482AD0F" w14:textId="4F1FA23D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629" w:type="dxa"/>
            <w:vAlign w:val="center"/>
          </w:tcPr>
          <w:p w14:paraId="54360DDC" w14:textId="5BADBED2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Ticket – Passenger</w:t>
            </w:r>
          </w:p>
        </w:tc>
        <w:tc>
          <w:tcPr>
            <w:tcW w:w="1934" w:type="dxa"/>
            <w:vAlign w:val="center"/>
          </w:tcPr>
          <w:p w14:paraId="38BEA30A" w14:textId="7FD79318" w:rsidR="00ED1B91" w:rsidRDefault="00E72DFD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523" w:type="dxa"/>
            <w:vAlign w:val="center"/>
          </w:tcPr>
          <w:p w14:paraId="0481829D" w14:textId="7AB91977" w:rsidR="00ED1B91" w:rsidRPr="001F1506" w:rsidRDefault="00085430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Mỗi vé có thông tin của hành khách sở hữu vé.</w:t>
            </w:r>
          </w:p>
        </w:tc>
      </w:tr>
      <w:tr w:rsidR="00ED1B91" w14:paraId="129E1BC5" w14:textId="77777777" w:rsidTr="00435A86">
        <w:trPr>
          <w:trHeight w:val="1511"/>
        </w:trPr>
        <w:tc>
          <w:tcPr>
            <w:tcW w:w="782" w:type="dxa"/>
            <w:vAlign w:val="center"/>
          </w:tcPr>
          <w:p w14:paraId="59011861" w14:textId="11DD1F42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629" w:type="dxa"/>
            <w:vAlign w:val="center"/>
          </w:tcPr>
          <w:p w14:paraId="1A11300F" w14:textId="18EAD64B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Ticket – Flight</w:t>
            </w:r>
          </w:p>
        </w:tc>
        <w:tc>
          <w:tcPr>
            <w:tcW w:w="1934" w:type="dxa"/>
            <w:vAlign w:val="center"/>
          </w:tcPr>
          <w:p w14:paraId="206D7BBA" w14:textId="1801671C" w:rsidR="00ED1B91" w:rsidRPr="00D66948" w:rsidRDefault="00D6694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3523" w:type="dxa"/>
            <w:vAlign w:val="center"/>
          </w:tcPr>
          <w:p w14:paraId="233064F7" w14:textId="5BE6469A" w:rsidR="00ED1B91" w:rsidRPr="00085430" w:rsidRDefault="00085430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Mỗi vé thuộc về một chuyến bay duy nhất, nếu chuyến bay bị huỷ hoặc không tồn tại thì vé của chuyến bay đó không tồn tại.</w:t>
            </w:r>
          </w:p>
        </w:tc>
      </w:tr>
      <w:tr w:rsidR="00ED1B91" w14:paraId="40B7CA9F" w14:textId="77777777" w:rsidTr="00435A86">
        <w:trPr>
          <w:trHeight w:val="1151"/>
        </w:trPr>
        <w:tc>
          <w:tcPr>
            <w:tcW w:w="782" w:type="dxa"/>
            <w:vAlign w:val="center"/>
          </w:tcPr>
          <w:p w14:paraId="3D350365" w14:textId="32D3361C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29" w:type="dxa"/>
            <w:vAlign w:val="center"/>
          </w:tcPr>
          <w:p w14:paraId="35D0128F" w14:textId="73D64F51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PurchasedTicket – Ticket</w:t>
            </w:r>
          </w:p>
        </w:tc>
        <w:tc>
          <w:tcPr>
            <w:tcW w:w="1934" w:type="dxa"/>
            <w:vAlign w:val="center"/>
          </w:tcPr>
          <w:p w14:paraId="0A64BBC3" w14:textId="5DA44E0F" w:rsidR="00ED1B91" w:rsidRDefault="00147A0A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Quan hệ Inheritance</w:t>
            </w:r>
          </w:p>
        </w:tc>
        <w:tc>
          <w:tcPr>
            <w:tcW w:w="3523" w:type="dxa"/>
            <w:vAlign w:val="center"/>
          </w:tcPr>
          <w:p w14:paraId="5583EA13" w14:textId="5C7CB4FB" w:rsidR="00ED1B91" w:rsidRPr="00850543" w:rsidRDefault="00850543" w:rsidP="00E571E5">
            <w:pPr>
              <w:pStyle w:val="BodyText"/>
              <w:spacing w:after="0" w:line="276" w:lineRule="auto"/>
              <w:rPr>
                <w:lang w:val="en-US"/>
              </w:rPr>
            </w:pPr>
            <w:r w:rsidRPr="00850543">
              <w:t>PurchasedTicket là một dạng đặ</w:t>
            </w:r>
            <w:r>
              <w:rPr>
                <w:lang w:val="en-US"/>
              </w:rPr>
              <w:t xml:space="preserve">c </w:t>
            </w:r>
            <w:r w:rsidRPr="00850543">
              <w:t>biệt của Ticket, phát sinh khi một Tic</w:t>
            </w:r>
            <w:r>
              <w:rPr>
                <w:lang w:val="en-US"/>
              </w:rPr>
              <w:t>k</w:t>
            </w:r>
            <w:r w:rsidRPr="00850543">
              <w:t>et được</w:t>
            </w:r>
            <w:r>
              <w:rPr>
                <w:lang w:val="en-US"/>
              </w:rPr>
              <w:t xml:space="preserve"> khách hàng</w:t>
            </w:r>
            <w:r w:rsidRPr="00850543">
              <w:t xml:space="preserve"> mua</w:t>
            </w:r>
            <w:r>
              <w:rPr>
                <w:lang w:val="en-US"/>
              </w:rPr>
              <w:t>.</w:t>
            </w:r>
          </w:p>
        </w:tc>
      </w:tr>
      <w:tr w:rsidR="00ED1B91" w14:paraId="6281A044" w14:textId="77777777" w:rsidTr="00435A86">
        <w:trPr>
          <w:trHeight w:val="1241"/>
        </w:trPr>
        <w:tc>
          <w:tcPr>
            <w:tcW w:w="782" w:type="dxa"/>
            <w:vAlign w:val="center"/>
          </w:tcPr>
          <w:p w14:paraId="5BF22195" w14:textId="15FCA652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29" w:type="dxa"/>
            <w:vAlign w:val="center"/>
          </w:tcPr>
          <w:p w14:paraId="72FF3BE6" w14:textId="1A0603A4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ReservedTicket – Ticket</w:t>
            </w:r>
          </w:p>
        </w:tc>
        <w:tc>
          <w:tcPr>
            <w:tcW w:w="1934" w:type="dxa"/>
            <w:vAlign w:val="center"/>
          </w:tcPr>
          <w:p w14:paraId="44A9E08A" w14:textId="0353712A" w:rsidR="00ED1B91" w:rsidRDefault="00147A0A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Quan hệ Inheritance</w:t>
            </w:r>
          </w:p>
        </w:tc>
        <w:tc>
          <w:tcPr>
            <w:tcW w:w="3523" w:type="dxa"/>
            <w:vAlign w:val="center"/>
          </w:tcPr>
          <w:p w14:paraId="4417DCE2" w14:textId="7BC55099" w:rsidR="00ED1B91" w:rsidRPr="00850543" w:rsidRDefault="00850543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ReservedTicket là một dạng đặc biệt của Ticket, phát sinh khi một Ticket được khách hàng đặt trước.</w:t>
            </w:r>
          </w:p>
        </w:tc>
      </w:tr>
      <w:tr w:rsidR="00ED1B91" w14:paraId="1017A643" w14:textId="77777777" w:rsidTr="00435A86">
        <w:trPr>
          <w:trHeight w:val="755"/>
        </w:trPr>
        <w:tc>
          <w:tcPr>
            <w:tcW w:w="782" w:type="dxa"/>
            <w:vAlign w:val="center"/>
          </w:tcPr>
          <w:p w14:paraId="0700E8B5" w14:textId="4DD033ED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629" w:type="dxa"/>
            <w:vAlign w:val="center"/>
          </w:tcPr>
          <w:p w14:paraId="48EC1349" w14:textId="3FB518C7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 – Airport (khi xuất phát)</w:t>
            </w:r>
          </w:p>
        </w:tc>
        <w:tc>
          <w:tcPr>
            <w:tcW w:w="1934" w:type="dxa"/>
            <w:vAlign w:val="center"/>
          </w:tcPr>
          <w:p w14:paraId="23ACC5D1" w14:textId="0899A0AB" w:rsidR="00ED1B91" w:rsidRDefault="002C3F29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523" w:type="dxa"/>
            <w:vAlign w:val="center"/>
          </w:tcPr>
          <w:p w14:paraId="362DA4CA" w14:textId="3616D179" w:rsidR="00ED1B91" w:rsidRPr="00BC63B9" w:rsidRDefault="00BC63B9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Mỗi chuyến bay có một </w:t>
            </w:r>
            <w:r w:rsidR="00E41BAA">
              <w:rPr>
                <w:lang w:val="en-US"/>
              </w:rPr>
              <w:t>sân bay</w:t>
            </w:r>
            <w:r w:rsidR="005745A2">
              <w:rPr>
                <w:lang w:val="en-US"/>
              </w:rPr>
              <w:t xml:space="preserve"> xuất phát (sân bay đi).</w:t>
            </w:r>
          </w:p>
        </w:tc>
      </w:tr>
      <w:tr w:rsidR="00ED1B91" w14:paraId="2FC48144" w14:textId="77777777" w:rsidTr="00435A86">
        <w:trPr>
          <w:trHeight w:val="881"/>
        </w:trPr>
        <w:tc>
          <w:tcPr>
            <w:tcW w:w="782" w:type="dxa"/>
            <w:vAlign w:val="center"/>
          </w:tcPr>
          <w:p w14:paraId="078D85F7" w14:textId="03A16905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629" w:type="dxa"/>
            <w:vAlign w:val="center"/>
          </w:tcPr>
          <w:p w14:paraId="5B58FE17" w14:textId="60A23E44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 – Airport (khi kết thúc)</w:t>
            </w:r>
          </w:p>
        </w:tc>
        <w:tc>
          <w:tcPr>
            <w:tcW w:w="1934" w:type="dxa"/>
            <w:vAlign w:val="center"/>
          </w:tcPr>
          <w:p w14:paraId="00189C64" w14:textId="08B5868F" w:rsidR="00ED1B91" w:rsidRDefault="002C3F29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523" w:type="dxa"/>
            <w:vAlign w:val="center"/>
          </w:tcPr>
          <w:p w14:paraId="4B34483F" w14:textId="15A67898" w:rsidR="00ED1B91" w:rsidRPr="005745A2" w:rsidRDefault="005745A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Mỗi chuyến bay có một sân bay kết thúc (sân bay đến).</w:t>
            </w:r>
          </w:p>
        </w:tc>
      </w:tr>
      <w:tr w:rsidR="00ED1B91" w14:paraId="0DE3F44E" w14:textId="77777777" w:rsidTr="00435A86">
        <w:trPr>
          <w:trHeight w:val="809"/>
        </w:trPr>
        <w:tc>
          <w:tcPr>
            <w:tcW w:w="782" w:type="dxa"/>
            <w:vAlign w:val="center"/>
          </w:tcPr>
          <w:p w14:paraId="22BE9449" w14:textId="49CBC13A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629" w:type="dxa"/>
            <w:vAlign w:val="center"/>
          </w:tcPr>
          <w:p w14:paraId="044B6B39" w14:textId="42FFEBFF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 – Airport</w:t>
            </w:r>
          </w:p>
        </w:tc>
        <w:tc>
          <w:tcPr>
            <w:tcW w:w="1934" w:type="dxa"/>
            <w:vAlign w:val="center"/>
          </w:tcPr>
          <w:p w14:paraId="5C5D0DBF" w14:textId="1D4CF813" w:rsidR="00ED1B91" w:rsidRDefault="003469BC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523" w:type="dxa"/>
            <w:vAlign w:val="center"/>
          </w:tcPr>
          <w:p w14:paraId="78E54062" w14:textId="1E0DADCD" w:rsidR="00ED1B91" w:rsidRPr="005745A2" w:rsidRDefault="005745A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Mỗi chuyến bay có một danh sách tối đa 2 sân bay trung gian. </w:t>
            </w:r>
          </w:p>
        </w:tc>
      </w:tr>
      <w:tr w:rsidR="00ED1B91" w14:paraId="4C7D5F18" w14:textId="77777777" w:rsidTr="00435A86">
        <w:trPr>
          <w:trHeight w:val="800"/>
        </w:trPr>
        <w:tc>
          <w:tcPr>
            <w:tcW w:w="782" w:type="dxa"/>
            <w:vAlign w:val="center"/>
          </w:tcPr>
          <w:p w14:paraId="44A59841" w14:textId="037795FE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629" w:type="dxa"/>
            <w:vAlign w:val="center"/>
          </w:tcPr>
          <w:p w14:paraId="1FCEC005" w14:textId="407A2F02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 – FlightStatisticWrapper</w:t>
            </w:r>
          </w:p>
        </w:tc>
        <w:tc>
          <w:tcPr>
            <w:tcW w:w="1934" w:type="dxa"/>
            <w:vAlign w:val="center"/>
          </w:tcPr>
          <w:p w14:paraId="59A94174" w14:textId="734DBC5D" w:rsidR="00ED1B91" w:rsidRPr="00CD7108" w:rsidRDefault="00CD710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Quan hệ Aggregation</w:t>
            </w:r>
          </w:p>
        </w:tc>
        <w:tc>
          <w:tcPr>
            <w:tcW w:w="3523" w:type="dxa"/>
            <w:vAlign w:val="center"/>
          </w:tcPr>
          <w:p w14:paraId="4D40DD7A" w14:textId="786FE25D" w:rsidR="00ED1B91" w:rsidRPr="00BB01CF" w:rsidRDefault="00BB01C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Mỗi ch</w:t>
            </w:r>
            <w:r w:rsidR="00815078">
              <w:rPr>
                <w:lang w:val="en-US"/>
              </w:rPr>
              <w:t xml:space="preserve">uyến bay sẽ có một </w:t>
            </w:r>
            <w:r w:rsidR="00F121F5">
              <w:rPr>
                <w:lang w:val="en-US"/>
              </w:rPr>
              <w:t xml:space="preserve">biểu mẫu báo cáo tình trạng </w:t>
            </w:r>
            <w:r w:rsidR="00DB22FA">
              <w:rPr>
                <w:lang w:val="en-US"/>
              </w:rPr>
              <w:t>số ghế</w:t>
            </w:r>
            <w:r w:rsidR="00DB040C">
              <w:rPr>
                <w:lang w:val="en-US"/>
              </w:rPr>
              <w:t>.</w:t>
            </w:r>
          </w:p>
        </w:tc>
      </w:tr>
      <w:tr w:rsidR="00ED1B91" w14:paraId="59BA076C" w14:textId="77777777" w:rsidTr="00435A86">
        <w:trPr>
          <w:trHeight w:val="1601"/>
        </w:trPr>
        <w:tc>
          <w:tcPr>
            <w:tcW w:w="782" w:type="dxa"/>
            <w:vAlign w:val="center"/>
          </w:tcPr>
          <w:p w14:paraId="006FFE51" w14:textId="301B8653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629" w:type="dxa"/>
            <w:vAlign w:val="center"/>
          </w:tcPr>
          <w:p w14:paraId="637C1F86" w14:textId="4AE7E5EF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FlightStatisticWrapper – FlightList</w:t>
            </w:r>
          </w:p>
        </w:tc>
        <w:tc>
          <w:tcPr>
            <w:tcW w:w="1934" w:type="dxa"/>
            <w:vAlign w:val="center"/>
          </w:tcPr>
          <w:p w14:paraId="2BD23711" w14:textId="00EDC865" w:rsidR="00ED1B91" w:rsidRDefault="00CD7108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Quan hệ Aggregation</w:t>
            </w:r>
          </w:p>
        </w:tc>
        <w:tc>
          <w:tcPr>
            <w:tcW w:w="3523" w:type="dxa"/>
            <w:vAlign w:val="center"/>
          </w:tcPr>
          <w:p w14:paraId="3A974EE2" w14:textId="352C26A4" w:rsidR="00ED1B91" w:rsidRPr="00DB033A" w:rsidRDefault="0069230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Danh sách các chuyến bay có nhiều chuyến bay, và trong mỗi chuyến bay có </w:t>
            </w:r>
            <w:r w:rsidR="00EA51D3">
              <w:rPr>
                <w:lang w:val="en-US"/>
              </w:rPr>
              <w:t>biểu mẫu báo cáo riêng.</w:t>
            </w:r>
          </w:p>
        </w:tc>
      </w:tr>
      <w:tr w:rsidR="00ED1B91" w14:paraId="2F2B89A0" w14:textId="77777777" w:rsidTr="00435A86">
        <w:trPr>
          <w:trHeight w:val="1619"/>
        </w:trPr>
        <w:tc>
          <w:tcPr>
            <w:tcW w:w="782" w:type="dxa"/>
            <w:vAlign w:val="center"/>
          </w:tcPr>
          <w:p w14:paraId="16ECB8BC" w14:textId="41EB892D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29" w:type="dxa"/>
            <w:vAlign w:val="center"/>
          </w:tcPr>
          <w:p w14:paraId="1277C0FE" w14:textId="197B74F0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FlightStatisticWrapper – ReportByMonth</w:t>
            </w:r>
          </w:p>
        </w:tc>
        <w:tc>
          <w:tcPr>
            <w:tcW w:w="1934" w:type="dxa"/>
            <w:vAlign w:val="center"/>
          </w:tcPr>
          <w:p w14:paraId="17339433" w14:textId="7E1F832B" w:rsidR="00ED1B91" w:rsidRDefault="009B3301" w:rsidP="00E571E5">
            <w:pPr>
              <w:pStyle w:val="BodyText"/>
              <w:spacing w:after="0" w:line="276" w:lineRule="auto"/>
            </w:pPr>
            <w:r w:rsidRPr="007A14C1">
              <w:rPr>
                <w:lang w:val="en-US"/>
              </w:rPr>
              <w:t>Quan hệ Aggregation</w:t>
            </w:r>
          </w:p>
        </w:tc>
        <w:tc>
          <w:tcPr>
            <w:tcW w:w="3523" w:type="dxa"/>
            <w:vAlign w:val="center"/>
          </w:tcPr>
          <w:p w14:paraId="30C92209" w14:textId="5109B6EE" w:rsidR="00ED1B91" w:rsidRPr="005559F0" w:rsidRDefault="00224BAE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Nhiều biểu mẫu báo cáo</w:t>
            </w:r>
            <w:r w:rsidR="00F6187F">
              <w:rPr>
                <w:lang w:val="en-US"/>
              </w:rPr>
              <w:t xml:space="preserve"> của chuyến bay</w:t>
            </w:r>
            <w:r>
              <w:rPr>
                <w:lang w:val="en-US"/>
              </w:rPr>
              <w:t xml:space="preserve"> sẽ được tạo thành </w:t>
            </w:r>
            <w:r w:rsidR="00EA51D3">
              <w:rPr>
                <w:lang w:val="en-US"/>
              </w:rPr>
              <w:t>một biểu mẫu báo cáo lớn phục vụ cho việc báo cáo tháng.</w:t>
            </w:r>
          </w:p>
        </w:tc>
      </w:tr>
      <w:tr w:rsidR="00ED1B91" w14:paraId="4BBF15CA" w14:textId="77777777" w:rsidTr="00435A86">
        <w:trPr>
          <w:trHeight w:val="1511"/>
        </w:trPr>
        <w:tc>
          <w:tcPr>
            <w:tcW w:w="782" w:type="dxa"/>
            <w:vAlign w:val="center"/>
          </w:tcPr>
          <w:p w14:paraId="62C190D7" w14:textId="35435E37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629" w:type="dxa"/>
            <w:vAlign w:val="center"/>
          </w:tcPr>
          <w:p w14:paraId="36DE73DA" w14:textId="5746E38A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FlightStatisticWrapper – ReportByYear</w:t>
            </w:r>
          </w:p>
        </w:tc>
        <w:tc>
          <w:tcPr>
            <w:tcW w:w="1934" w:type="dxa"/>
            <w:vAlign w:val="center"/>
          </w:tcPr>
          <w:p w14:paraId="0F0F53AE" w14:textId="19F80BD3" w:rsidR="00ED1B91" w:rsidRDefault="009B3301" w:rsidP="00E571E5">
            <w:pPr>
              <w:pStyle w:val="BodyText"/>
              <w:spacing w:after="0" w:line="276" w:lineRule="auto"/>
            </w:pPr>
            <w:r w:rsidRPr="007A14C1">
              <w:rPr>
                <w:lang w:val="en-US"/>
              </w:rPr>
              <w:t>Quan hệ Aggregation</w:t>
            </w:r>
          </w:p>
        </w:tc>
        <w:tc>
          <w:tcPr>
            <w:tcW w:w="3523" w:type="dxa"/>
            <w:vAlign w:val="center"/>
          </w:tcPr>
          <w:p w14:paraId="5A09F9C0" w14:textId="2A4D8859" w:rsidR="00ED1B91" w:rsidRDefault="00F6187F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Nhiều biểu mẫu báo cáo của chuyến bay sẽ được tạo thành một biểu mẫu báo cáo lớn phục vụ cho việc báo cáo năm.</w:t>
            </w:r>
          </w:p>
        </w:tc>
      </w:tr>
      <w:tr w:rsidR="00ED1B91" w14:paraId="4A33922B" w14:textId="77777777" w:rsidTr="00435A86">
        <w:trPr>
          <w:trHeight w:val="1610"/>
        </w:trPr>
        <w:tc>
          <w:tcPr>
            <w:tcW w:w="782" w:type="dxa"/>
            <w:vAlign w:val="center"/>
          </w:tcPr>
          <w:p w14:paraId="1AAD8132" w14:textId="2BA9111C" w:rsidR="00ED1B91" w:rsidRPr="00753373" w:rsidRDefault="00ED1B91" w:rsidP="00435A86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629" w:type="dxa"/>
            <w:vAlign w:val="center"/>
          </w:tcPr>
          <w:p w14:paraId="0D420DAB" w14:textId="2A828C7E" w:rsidR="00ED1B91" w:rsidRDefault="00ED1B9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FlightStatisticWrapper </w:t>
            </w:r>
            <w:r w:rsidR="00A950D8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ReportTicketSales</w:t>
            </w:r>
          </w:p>
        </w:tc>
        <w:tc>
          <w:tcPr>
            <w:tcW w:w="1934" w:type="dxa"/>
            <w:vAlign w:val="center"/>
          </w:tcPr>
          <w:p w14:paraId="3A131CEF" w14:textId="5BEA533A" w:rsidR="00ED1B91" w:rsidRDefault="009B3301" w:rsidP="00E571E5">
            <w:pPr>
              <w:pStyle w:val="BodyText"/>
              <w:spacing w:after="0" w:line="276" w:lineRule="auto"/>
            </w:pPr>
            <w:r w:rsidRPr="007A14C1">
              <w:rPr>
                <w:lang w:val="en-US"/>
              </w:rPr>
              <w:t>Quan hệ Aggregation</w:t>
            </w:r>
          </w:p>
        </w:tc>
        <w:tc>
          <w:tcPr>
            <w:tcW w:w="3523" w:type="dxa"/>
            <w:vAlign w:val="center"/>
          </w:tcPr>
          <w:p w14:paraId="0A49BF10" w14:textId="3D778896" w:rsidR="00ED1B91" w:rsidRDefault="00F6187F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Nhiều biểu mẫu báo cáo của chuyến bay sẽ được tạo thành một biểu mẫu báo cáo lớn phục vụ cho việc báo cáo doanh thu bán vé.</w:t>
            </w:r>
          </w:p>
        </w:tc>
      </w:tr>
    </w:tbl>
    <w:p w14:paraId="1FB9E965" w14:textId="5FE34BFE" w:rsidR="00FD06E2" w:rsidRDefault="00FD06E2" w:rsidP="00E571E5">
      <w:pPr>
        <w:pStyle w:val="Heading2"/>
        <w:spacing w:line="276" w:lineRule="auto"/>
      </w:pPr>
      <w:bookmarkStart w:id="4" w:name="_Toc172872218"/>
      <w:r>
        <w:t>Mô tả chi tiết từng lớp đối tượng</w:t>
      </w:r>
      <w:bookmarkEnd w:id="4"/>
    </w:p>
    <w:p w14:paraId="798A783F" w14:textId="102BC752" w:rsidR="00BD1848" w:rsidRPr="00E92301" w:rsidRDefault="00BD47CE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b/>
          <w:lang w:val="en-US"/>
        </w:rPr>
      </w:pPr>
      <w:r w:rsidRPr="006456AA">
        <w:rPr>
          <w:b/>
          <w:bCs/>
          <w:iCs/>
          <w:lang w:val="en-US"/>
        </w:rPr>
        <w:t>Lớp</w:t>
      </w:r>
      <w:r w:rsidR="006456AA" w:rsidRPr="006456AA">
        <w:rPr>
          <w:b/>
          <w:bCs/>
          <w:iCs/>
          <w:lang w:val="en-US"/>
        </w:rPr>
        <w:t xml:space="preserve"> BaseAccount</w:t>
      </w:r>
    </w:p>
    <w:p w14:paraId="429E8A27" w14:textId="500B9478" w:rsidR="00E92301" w:rsidRPr="0013206C" w:rsidRDefault="0013206C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 w:rsidRPr="0013206C"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5"/>
        <w:gridCol w:w="2083"/>
        <w:gridCol w:w="1553"/>
        <w:gridCol w:w="1613"/>
        <w:gridCol w:w="3572"/>
      </w:tblGrid>
      <w:tr w:rsidR="006456AA" w14:paraId="60401777" w14:textId="77777777" w:rsidTr="002B679F">
        <w:tc>
          <w:tcPr>
            <w:tcW w:w="755" w:type="dxa"/>
          </w:tcPr>
          <w:p w14:paraId="4527E06B" w14:textId="77777777" w:rsidR="006456AA" w:rsidRPr="00F44EE4" w:rsidRDefault="006456AA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83" w:type="dxa"/>
          </w:tcPr>
          <w:p w14:paraId="25D93EE4" w14:textId="77777777" w:rsidR="006456AA" w:rsidRPr="00F44EE4" w:rsidRDefault="006456AA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53" w:type="dxa"/>
          </w:tcPr>
          <w:p w14:paraId="1A4E7863" w14:textId="77777777" w:rsidR="006456AA" w:rsidRPr="00363B6E" w:rsidRDefault="006456AA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13" w:type="dxa"/>
          </w:tcPr>
          <w:p w14:paraId="4F6D3359" w14:textId="77777777" w:rsidR="006456AA" w:rsidRPr="00F44EE4" w:rsidRDefault="006456AA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572" w:type="dxa"/>
          </w:tcPr>
          <w:p w14:paraId="2B57BED1" w14:textId="77777777" w:rsidR="006456AA" w:rsidRPr="00F44EE4" w:rsidRDefault="006456AA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456AA" w14:paraId="03E7AE40" w14:textId="77777777" w:rsidTr="002B679F">
        <w:trPr>
          <w:trHeight w:val="773"/>
        </w:trPr>
        <w:tc>
          <w:tcPr>
            <w:tcW w:w="755" w:type="dxa"/>
            <w:vAlign w:val="center"/>
          </w:tcPr>
          <w:p w14:paraId="15D10B45" w14:textId="70721032" w:rsidR="006456AA" w:rsidRPr="002B679F" w:rsidRDefault="002B679F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3" w:type="dxa"/>
            <w:vAlign w:val="center"/>
          </w:tcPr>
          <w:p w14:paraId="0FAA2425" w14:textId="79CE9C4C" w:rsidR="006456AA" w:rsidRPr="00DC20D1" w:rsidRDefault="00DC20D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3" w:type="dxa"/>
            <w:vAlign w:val="center"/>
          </w:tcPr>
          <w:p w14:paraId="0D395D43" w14:textId="6C054148" w:rsidR="006456AA" w:rsidRPr="00363B6E" w:rsidRDefault="00A8461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6CBB8132" w14:textId="36CD7C00" w:rsidR="006456AA" w:rsidRPr="00A950D8" w:rsidRDefault="00A950D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572" w:type="dxa"/>
            <w:vAlign w:val="center"/>
          </w:tcPr>
          <w:p w14:paraId="70583B4B" w14:textId="13EA04A0" w:rsidR="006456AA" w:rsidRPr="0030565B" w:rsidRDefault="00403D99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Mã định danh của một tài khoản trên hệ thống.</w:t>
            </w:r>
          </w:p>
        </w:tc>
      </w:tr>
      <w:tr w:rsidR="00AF572D" w14:paraId="48E26518" w14:textId="77777777" w:rsidTr="002B679F">
        <w:trPr>
          <w:trHeight w:val="773"/>
        </w:trPr>
        <w:tc>
          <w:tcPr>
            <w:tcW w:w="755" w:type="dxa"/>
            <w:vAlign w:val="center"/>
          </w:tcPr>
          <w:p w14:paraId="4C935725" w14:textId="62E4350A" w:rsidR="00AF572D" w:rsidRPr="002B679F" w:rsidRDefault="002B679F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4B82FA23" w14:textId="23DDFF83" w:rsidR="00AF572D" w:rsidRDefault="00A8461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53" w:type="dxa"/>
            <w:vAlign w:val="center"/>
          </w:tcPr>
          <w:p w14:paraId="7AC2E66E" w14:textId="79D68E2F" w:rsidR="00AF572D" w:rsidRDefault="00A8461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220F025F" w14:textId="6B0F25C0" w:rsidR="00AF572D" w:rsidRPr="00A84612" w:rsidRDefault="00A8461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572" w:type="dxa"/>
            <w:vAlign w:val="center"/>
          </w:tcPr>
          <w:p w14:paraId="34DACC75" w14:textId="28DD6C44" w:rsidR="00AF572D" w:rsidRDefault="00A8461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Tên đăng nhập </w:t>
            </w:r>
            <w:r w:rsidR="002B679F">
              <w:rPr>
                <w:lang w:val="en-US"/>
              </w:rPr>
              <w:t>để người dùng đăng nhập vào hệ thống</w:t>
            </w:r>
          </w:p>
        </w:tc>
      </w:tr>
      <w:tr w:rsidR="002B679F" w14:paraId="761B90F0" w14:textId="77777777" w:rsidTr="002B679F">
        <w:trPr>
          <w:trHeight w:val="773"/>
        </w:trPr>
        <w:tc>
          <w:tcPr>
            <w:tcW w:w="755" w:type="dxa"/>
            <w:vAlign w:val="center"/>
          </w:tcPr>
          <w:p w14:paraId="6F786509" w14:textId="67D3A99B" w:rsidR="002B679F" w:rsidRPr="002B679F" w:rsidRDefault="002B679F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3" w:type="dxa"/>
            <w:vAlign w:val="center"/>
          </w:tcPr>
          <w:p w14:paraId="78C90BE4" w14:textId="0DF91422" w:rsidR="002B679F" w:rsidRDefault="002B67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encryptedPassword</w:t>
            </w:r>
          </w:p>
        </w:tc>
        <w:tc>
          <w:tcPr>
            <w:tcW w:w="1553" w:type="dxa"/>
            <w:vAlign w:val="center"/>
          </w:tcPr>
          <w:p w14:paraId="53DA3352" w14:textId="15CC6152" w:rsidR="002B679F" w:rsidRDefault="002B67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74EFB69D" w14:textId="1AAB8803" w:rsidR="002B679F" w:rsidRDefault="002B679F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2" w:type="dxa"/>
            <w:vAlign w:val="center"/>
          </w:tcPr>
          <w:p w14:paraId="2B3D9F78" w14:textId="3653A79E" w:rsidR="002B679F" w:rsidRDefault="002B67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Mật khẩu đã được mã hóa của tài khoản người dùng.</w:t>
            </w:r>
          </w:p>
        </w:tc>
      </w:tr>
      <w:tr w:rsidR="002B679F" w14:paraId="1756A971" w14:textId="77777777" w:rsidTr="002B679F">
        <w:trPr>
          <w:trHeight w:val="1124"/>
        </w:trPr>
        <w:tc>
          <w:tcPr>
            <w:tcW w:w="755" w:type="dxa"/>
            <w:vAlign w:val="center"/>
          </w:tcPr>
          <w:p w14:paraId="5D007BB0" w14:textId="3E1E8B81" w:rsidR="002B679F" w:rsidRPr="002B679F" w:rsidRDefault="002B679F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3" w:type="dxa"/>
            <w:vAlign w:val="center"/>
          </w:tcPr>
          <w:p w14:paraId="7696095E" w14:textId="2E444E70" w:rsidR="002B679F" w:rsidRDefault="002B67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53" w:type="dxa"/>
            <w:vAlign w:val="center"/>
          </w:tcPr>
          <w:p w14:paraId="74F253B5" w14:textId="520E6359" w:rsidR="002B679F" w:rsidRDefault="002B67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0F822AA3" w14:textId="77777777" w:rsidR="002B679F" w:rsidRDefault="002B679F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2" w:type="dxa"/>
            <w:vAlign w:val="center"/>
          </w:tcPr>
          <w:p w14:paraId="0FAA67A4" w14:textId="418ECA4D" w:rsidR="002B679F" w:rsidRDefault="002B67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Vai trò của người dùng trong hệ thống (khách hàng, quản lý, quản trị viên)</w:t>
            </w:r>
          </w:p>
        </w:tc>
      </w:tr>
    </w:tbl>
    <w:p w14:paraId="444D002E" w14:textId="46B31610" w:rsidR="0013206C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jc w:val="both"/>
        <w:rPr>
          <w:lang w:val="en-US"/>
        </w:rPr>
      </w:pPr>
      <w:r>
        <w:rPr>
          <w:b/>
          <w:bCs/>
          <w:iCs/>
          <w:lang w:val="en-US"/>
        </w:rPr>
        <w:t>Lớp CustomerAccount</w:t>
      </w:r>
    </w:p>
    <w:p w14:paraId="01A11F51" w14:textId="51CCC383" w:rsidR="00DE702C" w:rsidRPr="00DE702C" w:rsidRDefault="00524D16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lang w:val="en-US"/>
        </w:rPr>
        <w:t>Kế</w:t>
      </w:r>
      <w:r w:rsidR="00DE702C">
        <w:rPr>
          <w:lang w:val="en-US"/>
        </w:rPr>
        <w:t xml:space="preserve"> thừa từ lớp BaseAccount</w:t>
      </w:r>
    </w:p>
    <w:p w14:paraId="3D39E8CA" w14:textId="571FFFB1" w:rsidR="00990020" w:rsidRPr="00990020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4"/>
        <w:gridCol w:w="2083"/>
        <w:gridCol w:w="1551"/>
        <w:gridCol w:w="1613"/>
        <w:gridCol w:w="3575"/>
      </w:tblGrid>
      <w:tr w:rsidR="00DE702C" w14:paraId="60D60E48" w14:textId="77777777" w:rsidTr="00DB0EC0">
        <w:tc>
          <w:tcPr>
            <w:tcW w:w="754" w:type="dxa"/>
          </w:tcPr>
          <w:p w14:paraId="65582ADA" w14:textId="77777777" w:rsidR="00DE702C" w:rsidRPr="00F44EE4" w:rsidRDefault="00DE702C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83" w:type="dxa"/>
          </w:tcPr>
          <w:p w14:paraId="0270DE91" w14:textId="77777777" w:rsidR="00DE702C" w:rsidRPr="00F44EE4" w:rsidRDefault="00DE702C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51" w:type="dxa"/>
          </w:tcPr>
          <w:p w14:paraId="3F170D55" w14:textId="77777777" w:rsidR="00DE702C" w:rsidRPr="00363B6E" w:rsidRDefault="00DE702C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13" w:type="dxa"/>
          </w:tcPr>
          <w:p w14:paraId="7267599C" w14:textId="77777777" w:rsidR="00DE702C" w:rsidRPr="00F44EE4" w:rsidRDefault="00DE702C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575" w:type="dxa"/>
          </w:tcPr>
          <w:p w14:paraId="01E59D74" w14:textId="77777777" w:rsidR="00DE702C" w:rsidRPr="00F44EE4" w:rsidRDefault="00DE702C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B0EC0" w14:paraId="32498E76" w14:textId="77777777" w:rsidTr="00DB0EC0">
        <w:trPr>
          <w:trHeight w:val="773"/>
        </w:trPr>
        <w:tc>
          <w:tcPr>
            <w:tcW w:w="754" w:type="dxa"/>
            <w:vAlign w:val="center"/>
          </w:tcPr>
          <w:p w14:paraId="11E390EA" w14:textId="77777777" w:rsidR="00DB0EC0" w:rsidRPr="002B679F" w:rsidRDefault="00DB0EC0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3" w:type="dxa"/>
            <w:vAlign w:val="center"/>
          </w:tcPr>
          <w:p w14:paraId="623B2CA4" w14:textId="77777777" w:rsidR="00DB0EC0" w:rsidRPr="00DC20D1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1" w:type="dxa"/>
            <w:vAlign w:val="center"/>
          </w:tcPr>
          <w:p w14:paraId="132C8307" w14:textId="77777777" w:rsidR="00DB0EC0" w:rsidRPr="00363B6E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2DAB5B5E" w14:textId="77777777" w:rsidR="00DB0EC0" w:rsidRPr="00A950D8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575" w:type="dxa"/>
            <w:vAlign w:val="center"/>
          </w:tcPr>
          <w:p w14:paraId="21DCE4FD" w14:textId="55AB533C" w:rsidR="00DB0EC0" w:rsidRPr="0030565B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DB0EC0" w14:paraId="1901C6FF" w14:textId="77777777" w:rsidTr="00DB0EC0">
        <w:trPr>
          <w:trHeight w:val="773"/>
        </w:trPr>
        <w:tc>
          <w:tcPr>
            <w:tcW w:w="754" w:type="dxa"/>
            <w:vAlign w:val="center"/>
          </w:tcPr>
          <w:p w14:paraId="4AEB0275" w14:textId="77777777" w:rsidR="00DB0EC0" w:rsidRPr="002B679F" w:rsidRDefault="00DB0EC0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34CA282F" w14:textId="77777777" w:rsidR="00DB0EC0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51" w:type="dxa"/>
            <w:vAlign w:val="center"/>
          </w:tcPr>
          <w:p w14:paraId="4A745935" w14:textId="77777777" w:rsidR="00DB0EC0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6C8F20B1" w14:textId="77777777" w:rsidR="00DB0EC0" w:rsidRPr="00A84612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575" w:type="dxa"/>
            <w:vAlign w:val="center"/>
          </w:tcPr>
          <w:p w14:paraId="49E6095B" w14:textId="179F7972" w:rsidR="00DB0EC0" w:rsidRDefault="00D8311E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DB0EC0" w14:paraId="43D7326A" w14:textId="77777777" w:rsidTr="00DB0EC0">
        <w:trPr>
          <w:trHeight w:val="773"/>
        </w:trPr>
        <w:tc>
          <w:tcPr>
            <w:tcW w:w="754" w:type="dxa"/>
            <w:vAlign w:val="center"/>
          </w:tcPr>
          <w:p w14:paraId="743BDD6E" w14:textId="77777777" w:rsidR="00DB0EC0" w:rsidRPr="002B679F" w:rsidRDefault="00DB0EC0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3" w:type="dxa"/>
            <w:vAlign w:val="center"/>
          </w:tcPr>
          <w:p w14:paraId="37AAB907" w14:textId="77777777" w:rsidR="00DB0EC0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encryptedPassword</w:t>
            </w:r>
          </w:p>
        </w:tc>
        <w:tc>
          <w:tcPr>
            <w:tcW w:w="1551" w:type="dxa"/>
            <w:vAlign w:val="center"/>
          </w:tcPr>
          <w:p w14:paraId="2B8902F5" w14:textId="77777777" w:rsidR="00DB0EC0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42433A6F" w14:textId="77777777" w:rsidR="00DB0EC0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5" w:type="dxa"/>
            <w:vAlign w:val="center"/>
          </w:tcPr>
          <w:p w14:paraId="28258E77" w14:textId="6FA06C7B" w:rsidR="00DB0EC0" w:rsidRDefault="00D8311E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DB0EC0" w14:paraId="3722808B" w14:textId="77777777" w:rsidTr="00DB0EC0">
        <w:trPr>
          <w:trHeight w:val="1124"/>
        </w:trPr>
        <w:tc>
          <w:tcPr>
            <w:tcW w:w="754" w:type="dxa"/>
            <w:vAlign w:val="center"/>
          </w:tcPr>
          <w:p w14:paraId="31B5D56A" w14:textId="77777777" w:rsidR="00DB0EC0" w:rsidRPr="002B679F" w:rsidRDefault="00DB0EC0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3" w:type="dxa"/>
            <w:vAlign w:val="center"/>
          </w:tcPr>
          <w:p w14:paraId="27C9133C" w14:textId="77777777" w:rsidR="00DB0EC0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51" w:type="dxa"/>
            <w:vAlign w:val="center"/>
          </w:tcPr>
          <w:p w14:paraId="67F3A276" w14:textId="77777777" w:rsidR="00DB0EC0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08AC7584" w14:textId="77777777" w:rsidR="00DB0EC0" w:rsidRDefault="00DB0EC0" w:rsidP="000E39A3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5" w:type="dxa"/>
            <w:vAlign w:val="center"/>
          </w:tcPr>
          <w:p w14:paraId="5B250AF7" w14:textId="4768262E" w:rsidR="00DB0EC0" w:rsidRDefault="00D8311E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DE702C" w14:paraId="7B2F742C" w14:textId="77777777" w:rsidTr="00DB0EC0">
        <w:trPr>
          <w:trHeight w:val="773"/>
        </w:trPr>
        <w:tc>
          <w:tcPr>
            <w:tcW w:w="754" w:type="dxa"/>
            <w:vAlign w:val="center"/>
          </w:tcPr>
          <w:p w14:paraId="0EEEC145" w14:textId="0C5C2ACA" w:rsidR="00DE702C" w:rsidRPr="001A54EA" w:rsidRDefault="00DB0EC0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3" w:type="dxa"/>
            <w:vAlign w:val="center"/>
          </w:tcPr>
          <w:p w14:paraId="787927C4" w14:textId="3D70DB29" w:rsidR="00DE702C" w:rsidRPr="00DC20D1" w:rsidRDefault="00333599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1" w:type="dxa"/>
            <w:vAlign w:val="center"/>
          </w:tcPr>
          <w:p w14:paraId="5AF770C7" w14:textId="790BFA3E" w:rsidR="00DE702C" w:rsidRPr="00363B6E" w:rsidRDefault="00333599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3" w:type="dxa"/>
            <w:vAlign w:val="center"/>
          </w:tcPr>
          <w:p w14:paraId="61AE75C1" w14:textId="158B8FE9" w:rsidR="00DE702C" w:rsidRPr="00A950D8" w:rsidRDefault="00DE702C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5" w:type="dxa"/>
            <w:vAlign w:val="center"/>
          </w:tcPr>
          <w:p w14:paraId="7CE869CA" w14:textId="081230C5" w:rsidR="00DE702C" w:rsidRPr="0030565B" w:rsidRDefault="00EA48D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Họ và tên của khách hàng</w:t>
            </w:r>
            <w:r w:rsidR="00136588">
              <w:rPr>
                <w:lang w:val="en-US"/>
              </w:rPr>
              <w:t xml:space="preserve"> sở hữu tài khoản</w:t>
            </w:r>
            <w:r>
              <w:rPr>
                <w:lang w:val="en-US"/>
              </w:rPr>
              <w:t>.</w:t>
            </w:r>
          </w:p>
        </w:tc>
      </w:tr>
      <w:tr w:rsidR="001A54EA" w14:paraId="7988ADBD" w14:textId="77777777" w:rsidTr="00DB0EC0">
        <w:trPr>
          <w:trHeight w:val="773"/>
        </w:trPr>
        <w:tc>
          <w:tcPr>
            <w:tcW w:w="754" w:type="dxa"/>
            <w:vAlign w:val="center"/>
          </w:tcPr>
          <w:p w14:paraId="6B5DA417" w14:textId="7265BFA8" w:rsidR="001A54EA" w:rsidRDefault="00DB0EC0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3" w:type="dxa"/>
            <w:vAlign w:val="center"/>
          </w:tcPr>
          <w:p w14:paraId="026CF242" w14:textId="6FE5D014" w:rsidR="001A54EA" w:rsidRPr="00DC20D1" w:rsidRDefault="00E133D5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identityCode</w:t>
            </w:r>
          </w:p>
        </w:tc>
        <w:tc>
          <w:tcPr>
            <w:tcW w:w="1551" w:type="dxa"/>
            <w:vAlign w:val="center"/>
          </w:tcPr>
          <w:p w14:paraId="289670AC" w14:textId="68C155FD" w:rsidR="001A54EA" w:rsidRPr="00363B6E" w:rsidRDefault="00E133D5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3" w:type="dxa"/>
            <w:vAlign w:val="center"/>
          </w:tcPr>
          <w:p w14:paraId="2E6D2DC9" w14:textId="77777777" w:rsidR="001A54EA" w:rsidRPr="00A950D8" w:rsidRDefault="001A54EA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5" w:type="dxa"/>
            <w:vAlign w:val="center"/>
          </w:tcPr>
          <w:p w14:paraId="2D824473" w14:textId="0BFFC5EE" w:rsidR="001A54EA" w:rsidRPr="0030565B" w:rsidRDefault="0013658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Căn cước công dân của khách hàng sở hữu tài khoản.</w:t>
            </w:r>
          </w:p>
        </w:tc>
      </w:tr>
      <w:tr w:rsidR="00DE702C" w14:paraId="7B637EF0" w14:textId="77777777" w:rsidTr="00DB0EC0">
        <w:trPr>
          <w:trHeight w:val="773"/>
        </w:trPr>
        <w:tc>
          <w:tcPr>
            <w:tcW w:w="754" w:type="dxa"/>
            <w:vAlign w:val="center"/>
          </w:tcPr>
          <w:p w14:paraId="6688BDAF" w14:textId="124BEDC6" w:rsidR="00DE702C" w:rsidRPr="00136588" w:rsidRDefault="00DB0EC0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3" w:type="dxa"/>
            <w:vAlign w:val="center"/>
          </w:tcPr>
          <w:p w14:paraId="26E1CC99" w14:textId="189A1A2F" w:rsidR="00DE702C" w:rsidRDefault="0013658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mobilePhone</w:t>
            </w:r>
          </w:p>
        </w:tc>
        <w:tc>
          <w:tcPr>
            <w:tcW w:w="1551" w:type="dxa"/>
            <w:vAlign w:val="center"/>
          </w:tcPr>
          <w:p w14:paraId="3F72E43F" w14:textId="60462D29" w:rsidR="00DE702C" w:rsidRDefault="0013658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3" w:type="dxa"/>
            <w:vAlign w:val="center"/>
          </w:tcPr>
          <w:p w14:paraId="35AB167C" w14:textId="77777777" w:rsidR="00DE702C" w:rsidRDefault="00DE702C" w:rsidP="00E571E5">
            <w:pPr>
              <w:pStyle w:val="BodyText"/>
              <w:spacing w:after="0" w:line="276" w:lineRule="auto"/>
            </w:pPr>
          </w:p>
        </w:tc>
        <w:tc>
          <w:tcPr>
            <w:tcW w:w="3575" w:type="dxa"/>
            <w:vAlign w:val="center"/>
          </w:tcPr>
          <w:p w14:paraId="7F8A6577" w14:textId="2F04A713" w:rsidR="00DE702C" w:rsidRDefault="0013658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Số điện thoại của khách hàng sở hữu tài khoản.</w:t>
            </w:r>
          </w:p>
        </w:tc>
      </w:tr>
    </w:tbl>
    <w:p w14:paraId="58E68A30" w14:textId="546868ED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ManagerAccount</w:t>
      </w:r>
    </w:p>
    <w:p w14:paraId="695309EF" w14:textId="43EE255A" w:rsidR="00E97D17" w:rsidRPr="00E97D17" w:rsidRDefault="00E97D17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lang w:val="en-US"/>
        </w:rPr>
        <w:t>Kế thừa từ lớp BaseAccount</w:t>
      </w:r>
    </w:p>
    <w:p w14:paraId="622F42BB" w14:textId="2E40A71F" w:rsidR="00947BC6" w:rsidRPr="009E1484" w:rsidRDefault="009E1484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4"/>
        <w:gridCol w:w="2083"/>
        <w:gridCol w:w="1551"/>
        <w:gridCol w:w="1613"/>
        <w:gridCol w:w="3575"/>
      </w:tblGrid>
      <w:tr w:rsidR="009E1484" w14:paraId="3786E74B" w14:textId="77777777" w:rsidTr="000E39A3">
        <w:tc>
          <w:tcPr>
            <w:tcW w:w="754" w:type="dxa"/>
          </w:tcPr>
          <w:p w14:paraId="3671A679" w14:textId="77777777" w:rsidR="009E1484" w:rsidRPr="00F44EE4" w:rsidRDefault="009E1484" w:rsidP="000E39A3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83" w:type="dxa"/>
          </w:tcPr>
          <w:p w14:paraId="410C4932" w14:textId="77777777" w:rsidR="009E1484" w:rsidRPr="00F44EE4" w:rsidRDefault="009E1484" w:rsidP="000E39A3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51" w:type="dxa"/>
          </w:tcPr>
          <w:p w14:paraId="0F60E9D2" w14:textId="77777777" w:rsidR="009E1484" w:rsidRPr="00363B6E" w:rsidRDefault="009E1484" w:rsidP="000E39A3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13" w:type="dxa"/>
          </w:tcPr>
          <w:p w14:paraId="13F6CAEC" w14:textId="77777777" w:rsidR="009E1484" w:rsidRPr="00F44EE4" w:rsidRDefault="009E1484" w:rsidP="000E39A3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575" w:type="dxa"/>
          </w:tcPr>
          <w:p w14:paraId="7DD38AF5" w14:textId="77777777" w:rsidR="009E1484" w:rsidRPr="00F44EE4" w:rsidRDefault="009E1484" w:rsidP="000E39A3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E1484" w14:paraId="68A5AE5D" w14:textId="77777777" w:rsidTr="000E39A3">
        <w:trPr>
          <w:trHeight w:val="773"/>
        </w:trPr>
        <w:tc>
          <w:tcPr>
            <w:tcW w:w="754" w:type="dxa"/>
            <w:vAlign w:val="center"/>
          </w:tcPr>
          <w:p w14:paraId="4D63FFB0" w14:textId="77777777" w:rsidR="009E1484" w:rsidRPr="002B679F" w:rsidRDefault="009E1484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3" w:type="dxa"/>
            <w:vAlign w:val="center"/>
          </w:tcPr>
          <w:p w14:paraId="1054DBCE" w14:textId="77777777" w:rsidR="009E1484" w:rsidRPr="00DC20D1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1" w:type="dxa"/>
            <w:vAlign w:val="center"/>
          </w:tcPr>
          <w:p w14:paraId="228131A6" w14:textId="77777777" w:rsidR="009E1484" w:rsidRPr="00363B6E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515A6F8A" w14:textId="77777777" w:rsidR="009E1484" w:rsidRPr="00A950D8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575" w:type="dxa"/>
            <w:vAlign w:val="center"/>
          </w:tcPr>
          <w:p w14:paraId="1575F0DB" w14:textId="77777777" w:rsidR="009E1484" w:rsidRPr="0030565B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9E1484" w14:paraId="768F3873" w14:textId="77777777" w:rsidTr="000E39A3">
        <w:trPr>
          <w:trHeight w:val="773"/>
        </w:trPr>
        <w:tc>
          <w:tcPr>
            <w:tcW w:w="754" w:type="dxa"/>
            <w:vAlign w:val="center"/>
          </w:tcPr>
          <w:p w14:paraId="371F1774" w14:textId="77777777" w:rsidR="009E1484" w:rsidRPr="002B679F" w:rsidRDefault="009E1484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3ED385AC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51" w:type="dxa"/>
            <w:vAlign w:val="center"/>
          </w:tcPr>
          <w:p w14:paraId="53BBEABB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6B28DA34" w14:textId="77777777" w:rsidR="009E1484" w:rsidRPr="00A84612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575" w:type="dxa"/>
            <w:vAlign w:val="center"/>
          </w:tcPr>
          <w:p w14:paraId="1947E7AB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9E1484" w14:paraId="2AD038BA" w14:textId="77777777" w:rsidTr="000E39A3">
        <w:trPr>
          <w:trHeight w:val="773"/>
        </w:trPr>
        <w:tc>
          <w:tcPr>
            <w:tcW w:w="754" w:type="dxa"/>
            <w:vAlign w:val="center"/>
          </w:tcPr>
          <w:p w14:paraId="6F758FDB" w14:textId="77777777" w:rsidR="009E1484" w:rsidRPr="002B679F" w:rsidRDefault="009E1484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3" w:type="dxa"/>
            <w:vAlign w:val="center"/>
          </w:tcPr>
          <w:p w14:paraId="0C1CBCF9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encryptedPassword</w:t>
            </w:r>
          </w:p>
        </w:tc>
        <w:tc>
          <w:tcPr>
            <w:tcW w:w="1551" w:type="dxa"/>
            <w:vAlign w:val="center"/>
          </w:tcPr>
          <w:p w14:paraId="458A4C09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6593DC38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5" w:type="dxa"/>
            <w:vAlign w:val="center"/>
          </w:tcPr>
          <w:p w14:paraId="74744035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9E1484" w14:paraId="12FCBBA8" w14:textId="77777777" w:rsidTr="000E39A3">
        <w:trPr>
          <w:trHeight w:val="1124"/>
        </w:trPr>
        <w:tc>
          <w:tcPr>
            <w:tcW w:w="754" w:type="dxa"/>
            <w:vAlign w:val="center"/>
          </w:tcPr>
          <w:p w14:paraId="111CFAA2" w14:textId="77777777" w:rsidR="009E1484" w:rsidRPr="002B679F" w:rsidRDefault="009E1484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3" w:type="dxa"/>
            <w:vAlign w:val="center"/>
          </w:tcPr>
          <w:p w14:paraId="1FC7E222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51" w:type="dxa"/>
            <w:vAlign w:val="center"/>
          </w:tcPr>
          <w:p w14:paraId="523AFE8E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3C445D03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5" w:type="dxa"/>
            <w:vAlign w:val="center"/>
          </w:tcPr>
          <w:p w14:paraId="25B1043F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</w:tbl>
    <w:p w14:paraId="1C6C18B3" w14:textId="512C5AEF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AdminAccount</w:t>
      </w:r>
    </w:p>
    <w:p w14:paraId="1E864729" w14:textId="34BAC18E" w:rsidR="00E97D17" w:rsidRPr="00E97D17" w:rsidRDefault="00E97D17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lang w:val="en-US"/>
        </w:rPr>
        <w:t>Kế thừa từ lớp AdminAccount</w:t>
      </w:r>
    </w:p>
    <w:p w14:paraId="281E3253" w14:textId="3B49BCFD" w:rsidR="00322539" w:rsidRPr="009E1484" w:rsidRDefault="009E1484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4"/>
        <w:gridCol w:w="2083"/>
        <w:gridCol w:w="1551"/>
        <w:gridCol w:w="1613"/>
        <w:gridCol w:w="3575"/>
      </w:tblGrid>
      <w:tr w:rsidR="009E1484" w14:paraId="3F58BA02" w14:textId="77777777" w:rsidTr="000E39A3">
        <w:tc>
          <w:tcPr>
            <w:tcW w:w="754" w:type="dxa"/>
          </w:tcPr>
          <w:p w14:paraId="50386368" w14:textId="77777777" w:rsidR="009E1484" w:rsidRPr="00F44EE4" w:rsidRDefault="009E1484" w:rsidP="000E39A3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83" w:type="dxa"/>
          </w:tcPr>
          <w:p w14:paraId="1E4A637A" w14:textId="77777777" w:rsidR="009E1484" w:rsidRPr="00F44EE4" w:rsidRDefault="009E1484" w:rsidP="000E39A3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51" w:type="dxa"/>
          </w:tcPr>
          <w:p w14:paraId="26D6F8DE" w14:textId="77777777" w:rsidR="009E1484" w:rsidRPr="00363B6E" w:rsidRDefault="009E1484" w:rsidP="000E39A3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13" w:type="dxa"/>
          </w:tcPr>
          <w:p w14:paraId="2016234F" w14:textId="77777777" w:rsidR="009E1484" w:rsidRPr="00F44EE4" w:rsidRDefault="009E1484" w:rsidP="000E39A3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575" w:type="dxa"/>
          </w:tcPr>
          <w:p w14:paraId="0C554C31" w14:textId="77777777" w:rsidR="009E1484" w:rsidRPr="00F44EE4" w:rsidRDefault="009E1484" w:rsidP="000E39A3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E1484" w14:paraId="118BB4CC" w14:textId="77777777" w:rsidTr="000E39A3">
        <w:trPr>
          <w:trHeight w:val="773"/>
        </w:trPr>
        <w:tc>
          <w:tcPr>
            <w:tcW w:w="754" w:type="dxa"/>
            <w:vAlign w:val="center"/>
          </w:tcPr>
          <w:p w14:paraId="49E4C022" w14:textId="77777777" w:rsidR="009E1484" w:rsidRPr="002B679F" w:rsidRDefault="009E1484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3" w:type="dxa"/>
            <w:vAlign w:val="center"/>
          </w:tcPr>
          <w:p w14:paraId="67ABB749" w14:textId="77777777" w:rsidR="009E1484" w:rsidRPr="00DC20D1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1" w:type="dxa"/>
            <w:vAlign w:val="center"/>
          </w:tcPr>
          <w:p w14:paraId="41A34AAE" w14:textId="77777777" w:rsidR="009E1484" w:rsidRPr="00363B6E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3074C2EA" w14:textId="77777777" w:rsidR="009E1484" w:rsidRPr="00A950D8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575" w:type="dxa"/>
            <w:vAlign w:val="center"/>
          </w:tcPr>
          <w:p w14:paraId="0A664C59" w14:textId="77777777" w:rsidR="009E1484" w:rsidRPr="0030565B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9E1484" w14:paraId="19EF885B" w14:textId="77777777" w:rsidTr="000E39A3">
        <w:trPr>
          <w:trHeight w:val="773"/>
        </w:trPr>
        <w:tc>
          <w:tcPr>
            <w:tcW w:w="754" w:type="dxa"/>
            <w:vAlign w:val="center"/>
          </w:tcPr>
          <w:p w14:paraId="37A3AE02" w14:textId="77777777" w:rsidR="009E1484" w:rsidRPr="002B679F" w:rsidRDefault="009E1484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3" w:type="dxa"/>
            <w:vAlign w:val="center"/>
          </w:tcPr>
          <w:p w14:paraId="1D574989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51" w:type="dxa"/>
            <w:vAlign w:val="center"/>
          </w:tcPr>
          <w:p w14:paraId="38ACD932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5A15377E" w14:textId="77777777" w:rsidR="009E1484" w:rsidRPr="00A84612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575" w:type="dxa"/>
            <w:vAlign w:val="center"/>
          </w:tcPr>
          <w:p w14:paraId="7AFEBEED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9E1484" w14:paraId="52E1D8A8" w14:textId="77777777" w:rsidTr="000E39A3">
        <w:trPr>
          <w:trHeight w:val="773"/>
        </w:trPr>
        <w:tc>
          <w:tcPr>
            <w:tcW w:w="754" w:type="dxa"/>
            <w:vAlign w:val="center"/>
          </w:tcPr>
          <w:p w14:paraId="154EC116" w14:textId="77777777" w:rsidR="009E1484" w:rsidRPr="002B679F" w:rsidRDefault="009E1484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3" w:type="dxa"/>
            <w:vAlign w:val="center"/>
          </w:tcPr>
          <w:p w14:paraId="09521B0C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encryptedPassword</w:t>
            </w:r>
          </w:p>
        </w:tc>
        <w:tc>
          <w:tcPr>
            <w:tcW w:w="1551" w:type="dxa"/>
            <w:vAlign w:val="center"/>
          </w:tcPr>
          <w:p w14:paraId="2DE45BB9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2C9FA32C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5" w:type="dxa"/>
            <w:vAlign w:val="center"/>
          </w:tcPr>
          <w:p w14:paraId="03439618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  <w:tr w:rsidR="009E1484" w14:paraId="59A98B5E" w14:textId="77777777" w:rsidTr="000E39A3">
        <w:trPr>
          <w:trHeight w:val="1124"/>
        </w:trPr>
        <w:tc>
          <w:tcPr>
            <w:tcW w:w="754" w:type="dxa"/>
            <w:vAlign w:val="center"/>
          </w:tcPr>
          <w:p w14:paraId="3D4178E1" w14:textId="77777777" w:rsidR="009E1484" w:rsidRPr="002B679F" w:rsidRDefault="009E1484" w:rsidP="000E39A3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3" w:type="dxa"/>
            <w:vAlign w:val="center"/>
          </w:tcPr>
          <w:p w14:paraId="13C72409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51" w:type="dxa"/>
            <w:vAlign w:val="center"/>
          </w:tcPr>
          <w:p w14:paraId="59BE2E02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13" w:type="dxa"/>
            <w:vAlign w:val="center"/>
          </w:tcPr>
          <w:p w14:paraId="6FF7DA2A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575" w:type="dxa"/>
            <w:vAlign w:val="center"/>
          </w:tcPr>
          <w:p w14:paraId="12797C7D" w14:textId="77777777" w:rsidR="009E1484" w:rsidRDefault="009E1484" w:rsidP="000E39A3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Kế thừa từ lớp cha.</w:t>
            </w:r>
          </w:p>
        </w:tc>
      </w:tr>
    </w:tbl>
    <w:p w14:paraId="54D63D1E" w14:textId="3AD995A7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Ticket</w:t>
      </w:r>
    </w:p>
    <w:p w14:paraId="764D7E97" w14:textId="77777777" w:rsidR="00990020" w:rsidRPr="00E97D17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E2F73" w14:paraId="2400539F" w14:textId="77777777" w:rsidTr="000E39A3">
        <w:tc>
          <w:tcPr>
            <w:tcW w:w="758" w:type="dxa"/>
          </w:tcPr>
          <w:p w14:paraId="259CB040" w14:textId="77777777" w:rsidR="007E2F73" w:rsidRPr="00F44EE4" w:rsidRDefault="007E2F73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7223CFA" w14:textId="77777777" w:rsidR="007E2F73" w:rsidRPr="00F44EE4" w:rsidRDefault="007E2F73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789FF5D" w14:textId="77777777" w:rsidR="007E2F73" w:rsidRPr="00363B6E" w:rsidRDefault="007E2F73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41663A3" w14:textId="77777777" w:rsidR="007E2F73" w:rsidRPr="00F44EE4" w:rsidRDefault="007E2F73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9F91751" w14:textId="77777777" w:rsidR="007E2F73" w:rsidRPr="00F44EE4" w:rsidRDefault="007E2F73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E2F73" w14:paraId="33E33D2E" w14:textId="77777777" w:rsidTr="00F742FE">
        <w:trPr>
          <w:trHeight w:val="458"/>
        </w:trPr>
        <w:tc>
          <w:tcPr>
            <w:tcW w:w="758" w:type="dxa"/>
            <w:vAlign w:val="center"/>
          </w:tcPr>
          <w:p w14:paraId="3B94C265" w14:textId="76971179" w:rsidR="007E2F73" w:rsidRPr="005D745B" w:rsidRDefault="005D745B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54F2690B" w14:textId="5C37EAAB" w:rsidR="007E2F73" w:rsidRPr="003C6BD5" w:rsidRDefault="003F10C5" w:rsidP="00E571E5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>id</w:t>
            </w:r>
          </w:p>
        </w:tc>
        <w:tc>
          <w:tcPr>
            <w:tcW w:w="1566" w:type="dxa"/>
            <w:vAlign w:val="center"/>
          </w:tcPr>
          <w:p w14:paraId="72B4A85B" w14:textId="51942D56" w:rsidR="007E2F73" w:rsidRPr="003C6BD5" w:rsidRDefault="00337A0E" w:rsidP="00E571E5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>protected</w:t>
            </w:r>
          </w:p>
        </w:tc>
        <w:tc>
          <w:tcPr>
            <w:tcW w:w="1640" w:type="dxa"/>
            <w:vAlign w:val="center"/>
          </w:tcPr>
          <w:p w14:paraId="17AB9157" w14:textId="34DA7F63" w:rsidR="007E2F73" w:rsidRPr="003C6BD5" w:rsidRDefault="00337A0E" w:rsidP="00E571E5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>Là duy nhất</w:t>
            </w:r>
          </w:p>
        </w:tc>
        <w:tc>
          <w:tcPr>
            <w:tcW w:w="3646" w:type="dxa"/>
            <w:vAlign w:val="center"/>
          </w:tcPr>
          <w:p w14:paraId="2BF367D6" w14:textId="70BD2708" w:rsidR="007E2F73" w:rsidRPr="003C6BD5" w:rsidRDefault="00337A0E" w:rsidP="00E571E5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 xml:space="preserve">Mã của </w:t>
            </w:r>
            <w:r w:rsidR="00485E43" w:rsidRPr="003C6BD5">
              <w:rPr>
                <w:color w:val="000000"/>
              </w:rPr>
              <w:t xml:space="preserve">một vé trên hệ </w:t>
            </w:r>
            <w:r w:rsidR="00667F83" w:rsidRPr="003C6BD5">
              <w:rPr>
                <w:color w:val="000000"/>
              </w:rPr>
              <w:t>thống.</w:t>
            </w:r>
          </w:p>
        </w:tc>
      </w:tr>
      <w:tr w:rsidR="003C6BD5" w14:paraId="5ED165B8" w14:textId="77777777" w:rsidTr="00F742FE">
        <w:trPr>
          <w:trHeight w:val="440"/>
        </w:trPr>
        <w:tc>
          <w:tcPr>
            <w:tcW w:w="758" w:type="dxa"/>
            <w:vAlign w:val="center"/>
          </w:tcPr>
          <w:p w14:paraId="278267B4" w14:textId="1C864040" w:rsidR="003C6BD5" w:rsidRPr="005D745B" w:rsidRDefault="005D745B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50D11ED6" w14:textId="15E0C438" w:rsidR="003C6BD5" w:rsidRP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classOfTicket</w:t>
            </w:r>
          </w:p>
        </w:tc>
        <w:tc>
          <w:tcPr>
            <w:tcW w:w="1566" w:type="dxa"/>
            <w:vAlign w:val="center"/>
          </w:tcPr>
          <w:p w14:paraId="0198C54C" w14:textId="19F3A1CB" w:rsidR="003C6BD5" w:rsidRP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5CD5A802" w14:textId="422754C9" w:rsidR="003C6BD5" w:rsidRPr="005848E3" w:rsidRDefault="003C6BD5" w:rsidP="00E571E5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0B9B45CC" w14:textId="078398A8" w:rsidR="003C6BD5" w:rsidRP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Hạng của vé.</w:t>
            </w:r>
          </w:p>
        </w:tc>
      </w:tr>
      <w:tr w:rsidR="005848E3" w14:paraId="2FA8550F" w14:textId="77777777" w:rsidTr="00F742FE">
        <w:trPr>
          <w:trHeight w:val="530"/>
        </w:trPr>
        <w:tc>
          <w:tcPr>
            <w:tcW w:w="758" w:type="dxa"/>
            <w:vAlign w:val="center"/>
          </w:tcPr>
          <w:p w14:paraId="6A296337" w14:textId="655BA34D" w:rsidR="005848E3" w:rsidRPr="005D745B" w:rsidRDefault="005D745B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50D025BF" w14:textId="5F4E6199" w:rsid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price</w:t>
            </w:r>
          </w:p>
        </w:tc>
        <w:tc>
          <w:tcPr>
            <w:tcW w:w="1566" w:type="dxa"/>
            <w:vAlign w:val="center"/>
          </w:tcPr>
          <w:p w14:paraId="5C44F863" w14:textId="5B82DF5B" w:rsid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5CF9CC4C" w14:textId="77777777" w:rsidR="005848E3" w:rsidRP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761F73BF" w14:textId="614AA407" w:rsid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Giá tiền của vé.</w:t>
            </w:r>
          </w:p>
        </w:tc>
      </w:tr>
      <w:tr w:rsidR="005848E3" w14:paraId="1FB2D0D0" w14:textId="77777777" w:rsidTr="00F742FE">
        <w:trPr>
          <w:trHeight w:val="800"/>
        </w:trPr>
        <w:tc>
          <w:tcPr>
            <w:tcW w:w="758" w:type="dxa"/>
            <w:vAlign w:val="center"/>
          </w:tcPr>
          <w:p w14:paraId="0E815BC2" w14:textId="0794A8D4" w:rsidR="005848E3" w:rsidRPr="005D745B" w:rsidRDefault="005D745B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13A9E0F2" w14:textId="73AA1261" w:rsid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flightId</w:t>
            </w:r>
          </w:p>
        </w:tc>
        <w:tc>
          <w:tcPr>
            <w:tcW w:w="1566" w:type="dxa"/>
            <w:vAlign w:val="center"/>
          </w:tcPr>
          <w:p w14:paraId="7727519E" w14:textId="5AC1182C" w:rsid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3A7312F5" w14:textId="77777777" w:rsidR="005848E3" w:rsidRP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6BAB24E2" w14:textId="4A2EA12E" w:rsid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Mã của chuyến bay mà vé này </w:t>
            </w:r>
            <w:r w:rsidR="00ED4793">
              <w:rPr>
                <w:color w:val="000000"/>
                <w:lang w:val="en-US"/>
              </w:rPr>
              <w:t>được phép sử dụng</w:t>
            </w:r>
          </w:p>
        </w:tc>
      </w:tr>
      <w:tr w:rsidR="005848E3" w14:paraId="148CE5AE" w14:textId="77777777" w:rsidTr="00F742FE">
        <w:trPr>
          <w:trHeight w:val="530"/>
        </w:trPr>
        <w:tc>
          <w:tcPr>
            <w:tcW w:w="758" w:type="dxa"/>
            <w:vAlign w:val="center"/>
          </w:tcPr>
          <w:p w14:paraId="4A768CD2" w14:textId="6D1D770C" w:rsidR="005848E3" w:rsidRPr="005D745B" w:rsidRDefault="005D745B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41052F2D" w14:textId="4847C017" w:rsidR="005848E3" w:rsidRDefault="004D1F87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passengerId</w:t>
            </w:r>
          </w:p>
        </w:tc>
        <w:tc>
          <w:tcPr>
            <w:tcW w:w="1566" w:type="dxa"/>
            <w:vAlign w:val="center"/>
          </w:tcPr>
          <w:p w14:paraId="7EEFB7D9" w14:textId="2F671A3A" w:rsidR="005848E3" w:rsidRDefault="00D7062A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4D6CEC41" w14:textId="77777777" w:rsidR="005848E3" w:rsidRPr="005848E3" w:rsidRDefault="005848E3" w:rsidP="00E571E5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66B04D28" w14:textId="68ABAA24" w:rsidR="005848E3" w:rsidRDefault="00731923" w:rsidP="00E571E5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Thông tin của người sở hữu vé</w:t>
            </w:r>
            <w:r w:rsidR="00A87E9D">
              <w:rPr>
                <w:color w:val="000000"/>
                <w:lang w:val="en-US"/>
              </w:rPr>
              <w:t>.</w:t>
            </w:r>
          </w:p>
        </w:tc>
      </w:tr>
    </w:tbl>
    <w:p w14:paraId="16F74C90" w14:textId="7FF1C077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PurchasedTicket</w:t>
      </w:r>
    </w:p>
    <w:p w14:paraId="6E36BBB4" w14:textId="3851CB43" w:rsidR="00022F53" w:rsidRPr="00E97D17" w:rsidRDefault="00022F53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lang w:val="en-US"/>
        </w:rPr>
        <w:t>Kế thừa từ lớp Ticket</w:t>
      </w:r>
    </w:p>
    <w:p w14:paraId="2F32C8C4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F4FF1" w14:paraId="1AB25ADB" w14:textId="77777777" w:rsidTr="000E39A3">
        <w:tc>
          <w:tcPr>
            <w:tcW w:w="758" w:type="dxa"/>
          </w:tcPr>
          <w:p w14:paraId="0D878BC7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40A1375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19931E4" w14:textId="77777777" w:rsidR="008F4FF1" w:rsidRPr="00363B6E" w:rsidRDefault="008F4FF1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D1BCF1E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EE5A331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E1484" w14:paraId="7BD80FBD" w14:textId="77777777" w:rsidTr="000E39A3">
        <w:trPr>
          <w:trHeight w:val="458"/>
        </w:trPr>
        <w:tc>
          <w:tcPr>
            <w:tcW w:w="758" w:type="dxa"/>
            <w:vAlign w:val="center"/>
          </w:tcPr>
          <w:p w14:paraId="16BFD753" w14:textId="77777777" w:rsidR="009E1484" w:rsidRPr="005D745B" w:rsidRDefault="009E1484" w:rsidP="000E39A3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58B4564E" w14:textId="77777777" w:rsidR="009E1484" w:rsidRPr="003C6BD5" w:rsidRDefault="009E1484" w:rsidP="000E39A3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>id</w:t>
            </w:r>
          </w:p>
        </w:tc>
        <w:tc>
          <w:tcPr>
            <w:tcW w:w="1566" w:type="dxa"/>
            <w:vAlign w:val="center"/>
          </w:tcPr>
          <w:p w14:paraId="195FCF4C" w14:textId="77777777" w:rsidR="009E1484" w:rsidRPr="003C6BD5" w:rsidRDefault="009E1484" w:rsidP="000E39A3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>protected</w:t>
            </w:r>
          </w:p>
        </w:tc>
        <w:tc>
          <w:tcPr>
            <w:tcW w:w="1640" w:type="dxa"/>
            <w:vAlign w:val="center"/>
          </w:tcPr>
          <w:p w14:paraId="0BA04BBD" w14:textId="77777777" w:rsidR="009E1484" w:rsidRPr="003C6BD5" w:rsidRDefault="009E1484" w:rsidP="000E39A3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>Là duy nhất</w:t>
            </w:r>
          </w:p>
        </w:tc>
        <w:tc>
          <w:tcPr>
            <w:tcW w:w="3646" w:type="dxa"/>
            <w:vAlign w:val="center"/>
          </w:tcPr>
          <w:p w14:paraId="1F863CD2" w14:textId="13E63D16" w:rsidR="009E1484" w:rsidRPr="009E1484" w:rsidRDefault="009E1484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9E1484" w14:paraId="0D3F660E" w14:textId="77777777" w:rsidTr="000E39A3">
        <w:trPr>
          <w:trHeight w:val="440"/>
        </w:trPr>
        <w:tc>
          <w:tcPr>
            <w:tcW w:w="758" w:type="dxa"/>
            <w:vAlign w:val="center"/>
          </w:tcPr>
          <w:p w14:paraId="2AE0C27E" w14:textId="77777777" w:rsidR="009E1484" w:rsidRPr="005D745B" w:rsidRDefault="009E1484" w:rsidP="009E1484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0B9226EE" w14:textId="77777777" w:rsidR="009E1484" w:rsidRPr="005848E3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classOfTicket</w:t>
            </w:r>
          </w:p>
        </w:tc>
        <w:tc>
          <w:tcPr>
            <w:tcW w:w="1566" w:type="dxa"/>
            <w:vAlign w:val="center"/>
          </w:tcPr>
          <w:p w14:paraId="00EC330F" w14:textId="77777777" w:rsidR="009E1484" w:rsidRPr="005848E3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006F7B94" w14:textId="77777777" w:rsidR="009E1484" w:rsidRPr="005848E3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4FE487ED" w14:textId="61649C6D" w:rsidR="009E1484" w:rsidRPr="005848E3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9E1484" w14:paraId="7E2FB0CD" w14:textId="77777777" w:rsidTr="000E39A3">
        <w:trPr>
          <w:trHeight w:val="530"/>
        </w:trPr>
        <w:tc>
          <w:tcPr>
            <w:tcW w:w="758" w:type="dxa"/>
            <w:vAlign w:val="center"/>
          </w:tcPr>
          <w:p w14:paraId="543ACEDF" w14:textId="77777777" w:rsidR="009E1484" w:rsidRPr="005D745B" w:rsidRDefault="009E1484" w:rsidP="009E1484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6F1F2C28" w14:textId="77777777" w:rsidR="009E1484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price</w:t>
            </w:r>
          </w:p>
        </w:tc>
        <w:tc>
          <w:tcPr>
            <w:tcW w:w="1566" w:type="dxa"/>
            <w:vAlign w:val="center"/>
          </w:tcPr>
          <w:p w14:paraId="19EDF0FF" w14:textId="77777777" w:rsidR="009E1484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584320DB" w14:textId="77777777" w:rsidR="009E1484" w:rsidRPr="005848E3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22505092" w14:textId="5AC2E072" w:rsidR="009E1484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9E1484" w14:paraId="43490113" w14:textId="77777777" w:rsidTr="000E39A3">
        <w:trPr>
          <w:trHeight w:val="800"/>
        </w:trPr>
        <w:tc>
          <w:tcPr>
            <w:tcW w:w="758" w:type="dxa"/>
            <w:vAlign w:val="center"/>
          </w:tcPr>
          <w:p w14:paraId="069E986B" w14:textId="77777777" w:rsidR="009E1484" w:rsidRPr="005D745B" w:rsidRDefault="009E1484" w:rsidP="009E1484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0D4A02BD" w14:textId="77777777" w:rsidR="009E1484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flightId</w:t>
            </w:r>
          </w:p>
        </w:tc>
        <w:tc>
          <w:tcPr>
            <w:tcW w:w="1566" w:type="dxa"/>
            <w:vAlign w:val="center"/>
          </w:tcPr>
          <w:p w14:paraId="6B57B32C" w14:textId="77777777" w:rsidR="009E1484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1E8186C3" w14:textId="77777777" w:rsidR="009E1484" w:rsidRPr="005848E3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6A1BB058" w14:textId="58858A1E" w:rsidR="009E1484" w:rsidRDefault="009E1484" w:rsidP="009E1484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9E1484" w14:paraId="68538372" w14:textId="77777777" w:rsidTr="000E39A3">
        <w:trPr>
          <w:trHeight w:val="530"/>
        </w:trPr>
        <w:tc>
          <w:tcPr>
            <w:tcW w:w="758" w:type="dxa"/>
            <w:vAlign w:val="center"/>
          </w:tcPr>
          <w:p w14:paraId="62BB1F53" w14:textId="77777777" w:rsidR="009E1484" w:rsidRPr="005D745B" w:rsidRDefault="009E1484" w:rsidP="000E39A3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3FADA2CC" w14:textId="77777777" w:rsidR="009E1484" w:rsidRDefault="009E1484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passengerId</w:t>
            </w:r>
          </w:p>
        </w:tc>
        <w:tc>
          <w:tcPr>
            <w:tcW w:w="1566" w:type="dxa"/>
            <w:vAlign w:val="center"/>
          </w:tcPr>
          <w:p w14:paraId="034B3851" w14:textId="77777777" w:rsidR="009E1484" w:rsidRDefault="009E1484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77BC247C" w14:textId="77777777" w:rsidR="009E1484" w:rsidRPr="005848E3" w:rsidRDefault="009E1484" w:rsidP="000E39A3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07D09792" w14:textId="5C40D25C" w:rsidR="009E1484" w:rsidRDefault="009E1484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8F4FF1" w14:paraId="528E63D7" w14:textId="77777777" w:rsidTr="008D0F9B">
        <w:trPr>
          <w:trHeight w:val="503"/>
        </w:trPr>
        <w:tc>
          <w:tcPr>
            <w:tcW w:w="758" w:type="dxa"/>
            <w:vAlign w:val="center"/>
          </w:tcPr>
          <w:p w14:paraId="4754450C" w14:textId="6A67BC22" w:rsidR="008F4FF1" w:rsidRPr="0088259F" w:rsidRDefault="009E1484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14:paraId="06E9ADC3" w14:textId="77379B38" w:rsidR="008F4FF1" w:rsidRPr="005D3A4C" w:rsidRDefault="005D3A4C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purchasedDate</w:t>
            </w:r>
          </w:p>
        </w:tc>
        <w:tc>
          <w:tcPr>
            <w:tcW w:w="1566" w:type="dxa"/>
            <w:vAlign w:val="center"/>
          </w:tcPr>
          <w:p w14:paraId="4DBBC17E" w14:textId="7BF8EA4E" w:rsidR="008F4FF1" w:rsidRPr="00363B6E" w:rsidRDefault="005D3A4C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36FAECB2" w14:textId="77777777" w:rsidR="008F4FF1" w:rsidRDefault="008F4FF1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53572E0C" w14:textId="79B22280" w:rsidR="008F4FF1" w:rsidRPr="005D3A4C" w:rsidRDefault="005D3A4C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Ngày vé được mua</w:t>
            </w:r>
            <w:r w:rsidR="0088259F">
              <w:rPr>
                <w:lang w:val="en-US"/>
              </w:rPr>
              <w:t>.</w:t>
            </w:r>
          </w:p>
        </w:tc>
      </w:tr>
    </w:tbl>
    <w:p w14:paraId="3A086347" w14:textId="577B4E37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ReservedTicket</w:t>
      </w:r>
    </w:p>
    <w:p w14:paraId="7944086A" w14:textId="77777777" w:rsidR="0088259F" w:rsidRPr="00E97D17" w:rsidRDefault="0088259F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lang w:val="en-US"/>
        </w:rPr>
        <w:t>Kế thừa từ lớp Ticket</w:t>
      </w:r>
    </w:p>
    <w:p w14:paraId="1C1E2D1F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F4FF1" w14:paraId="69E3CB95" w14:textId="77777777" w:rsidTr="000E39A3">
        <w:tc>
          <w:tcPr>
            <w:tcW w:w="758" w:type="dxa"/>
          </w:tcPr>
          <w:p w14:paraId="71FB18EF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8F8747F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E9A06B9" w14:textId="77777777" w:rsidR="008F4FF1" w:rsidRPr="00363B6E" w:rsidRDefault="008F4FF1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600D832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972F312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45DA2" w14:paraId="2440B41D" w14:textId="77777777" w:rsidTr="000E39A3">
        <w:trPr>
          <w:trHeight w:val="458"/>
        </w:trPr>
        <w:tc>
          <w:tcPr>
            <w:tcW w:w="758" w:type="dxa"/>
            <w:vAlign w:val="center"/>
          </w:tcPr>
          <w:p w14:paraId="7E7725CB" w14:textId="77777777" w:rsidR="00145DA2" w:rsidRPr="005D745B" w:rsidRDefault="00145DA2" w:rsidP="000E39A3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3BF1CB31" w14:textId="77777777" w:rsidR="00145DA2" w:rsidRPr="003C6BD5" w:rsidRDefault="00145DA2" w:rsidP="000E39A3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>id</w:t>
            </w:r>
          </w:p>
        </w:tc>
        <w:tc>
          <w:tcPr>
            <w:tcW w:w="1566" w:type="dxa"/>
            <w:vAlign w:val="center"/>
          </w:tcPr>
          <w:p w14:paraId="460CE6C0" w14:textId="77777777" w:rsidR="00145DA2" w:rsidRPr="003C6BD5" w:rsidRDefault="00145DA2" w:rsidP="000E39A3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>protected</w:t>
            </w:r>
          </w:p>
        </w:tc>
        <w:tc>
          <w:tcPr>
            <w:tcW w:w="1640" w:type="dxa"/>
            <w:vAlign w:val="center"/>
          </w:tcPr>
          <w:p w14:paraId="77FD2651" w14:textId="77777777" w:rsidR="00145DA2" w:rsidRPr="003C6BD5" w:rsidRDefault="00145DA2" w:rsidP="000E39A3">
            <w:pPr>
              <w:spacing w:line="276" w:lineRule="auto"/>
              <w:rPr>
                <w:color w:val="000000"/>
              </w:rPr>
            </w:pPr>
            <w:r w:rsidRPr="003C6BD5">
              <w:rPr>
                <w:color w:val="000000"/>
              </w:rPr>
              <w:t>Là duy nhất</w:t>
            </w:r>
          </w:p>
        </w:tc>
        <w:tc>
          <w:tcPr>
            <w:tcW w:w="3646" w:type="dxa"/>
            <w:vAlign w:val="center"/>
          </w:tcPr>
          <w:p w14:paraId="45B3F812" w14:textId="77777777" w:rsidR="00145DA2" w:rsidRPr="009E1484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145DA2" w14:paraId="651C8627" w14:textId="77777777" w:rsidTr="000E39A3">
        <w:trPr>
          <w:trHeight w:val="440"/>
        </w:trPr>
        <w:tc>
          <w:tcPr>
            <w:tcW w:w="758" w:type="dxa"/>
            <w:vAlign w:val="center"/>
          </w:tcPr>
          <w:p w14:paraId="614A93C0" w14:textId="77777777" w:rsidR="00145DA2" w:rsidRPr="005D745B" w:rsidRDefault="00145DA2" w:rsidP="000E39A3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05131714" w14:textId="77777777" w:rsidR="00145DA2" w:rsidRPr="005848E3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classOfTicket</w:t>
            </w:r>
          </w:p>
        </w:tc>
        <w:tc>
          <w:tcPr>
            <w:tcW w:w="1566" w:type="dxa"/>
            <w:vAlign w:val="center"/>
          </w:tcPr>
          <w:p w14:paraId="48690413" w14:textId="77777777" w:rsidR="00145DA2" w:rsidRPr="005848E3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7FCE3460" w14:textId="77777777" w:rsidR="00145DA2" w:rsidRPr="005848E3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24BC4129" w14:textId="77777777" w:rsidR="00145DA2" w:rsidRPr="005848E3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145DA2" w14:paraId="0B7AD120" w14:textId="77777777" w:rsidTr="000E39A3">
        <w:trPr>
          <w:trHeight w:val="530"/>
        </w:trPr>
        <w:tc>
          <w:tcPr>
            <w:tcW w:w="758" w:type="dxa"/>
            <w:vAlign w:val="center"/>
          </w:tcPr>
          <w:p w14:paraId="12537238" w14:textId="77777777" w:rsidR="00145DA2" w:rsidRPr="005D745B" w:rsidRDefault="00145DA2" w:rsidP="000E39A3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26517EF9" w14:textId="77777777" w:rsidR="00145DA2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price</w:t>
            </w:r>
          </w:p>
        </w:tc>
        <w:tc>
          <w:tcPr>
            <w:tcW w:w="1566" w:type="dxa"/>
            <w:vAlign w:val="center"/>
          </w:tcPr>
          <w:p w14:paraId="1F80EBE1" w14:textId="77777777" w:rsidR="00145DA2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2FE5CCEA" w14:textId="77777777" w:rsidR="00145DA2" w:rsidRPr="005848E3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1DF2ED00" w14:textId="77777777" w:rsidR="00145DA2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145DA2" w14:paraId="11CDA62C" w14:textId="77777777" w:rsidTr="000E39A3">
        <w:trPr>
          <w:trHeight w:val="800"/>
        </w:trPr>
        <w:tc>
          <w:tcPr>
            <w:tcW w:w="758" w:type="dxa"/>
            <w:vAlign w:val="center"/>
          </w:tcPr>
          <w:p w14:paraId="01B56DFA" w14:textId="77777777" w:rsidR="00145DA2" w:rsidRPr="005D745B" w:rsidRDefault="00145DA2" w:rsidP="000E39A3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2848CFE3" w14:textId="77777777" w:rsidR="00145DA2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flightId</w:t>
            </w:r>
          </w:p>
        </w:tc>
        <w:tc>
          <w:tcPr>
            <w:tcW w:w="1566" w:type="dxa"/>
            <w:vAlign w:val="center"/>
          </w:tcPr>
          <w:p w14:paraId="0C5BF68F" w14:textId="77777777" w:rsidR="00145DA2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3F0E942E" w14:textId="77777777" w:rsidR="00145DA2" w:rsidRPr="005848E3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2D578673" w14:textId="77777777" w:rsidR="00145DA2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145DA2" w14:paraId="1C5D06DF" w14:textId="77777777" w:rsidTr="000E39A3">
        <w:trPr>
          <w:trHeight w:val="530"/>
        </w:trPr>
        <w:tc>
          <w:tcPr>
            <w:tcW w:w="758" w:type="dxa"/>
            <w:vAlign w:val="center"/>
          </w:tcPr>
          <w:p w14:paraId="196CA8E6" w14:textId="77777777" w:rsidR="00145DA2" w:rsidRPr="005D745B" w:rsidRDefault="00145DA2" w:rsidP="000E39A3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78983AE5" w14:textId="77777777" w:rsidR="00145DA2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passengerId</w:t>
            </w:r>
          </w:p>
        </w:tc>
        <w:tc>
          <w:tcPr>
            <w:tcW w:w="1566" w:type="dxa"/>
            <w:vAlign w:val="center"/>
          </w:tcPr>
          <w:p w14:paraId="03185E01" w14:textId="77777777" w:rsidR="00145DA2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58DAF4C0" w14:textId="77777777" w:rsidR="00145DA2" w:rsidRPr="005848E3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62EC3FEB" w14:textId="77777777" w:rsidR="00145DA2" w:rsidRDefault="00145DA2" w:rsidP="000E39A3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từ lớp cha.</w:t>
            </w:r>
          </w:p>
        </w:tc>
      </w:tr>
      <w:tr w:rsidR="008F4FF1" w14:paraId="3BC86CA8" w14:textId="77777777" w:rsidTr="008D0F9B">
        <w:trPr>
          <w:trHeight w:val="620"/>
        </w:trPr>
        <w:tc>
          <w:tcPr>
            <w:tcW w:w="758" w:type="dxa"/>
            <w:vAlign w:val="center"/>
          </w:tcPr>
          <w:p w14:paraId="63060F5C" w14:textId="79F7340D" w:rsidR="008F4FF1" w:rsidRPr="00145DA2" w:rsidRDefault="00145DA2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14:paraId="7A881C67" w14:textId="67BEA470" w:rsidR="008F4FF1" w:rsidRDefault="0088259F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bookingDate</w:t>
            </w:r>
          </w:p>
        </w:tc>
        <w:tc>
          <w:tcPr>
            <w:tcW w:w="1566" w:type="dxa"/>
            <w:vAlign w:val="center"/>
          </w:tcPr>
          <w:p w14:paraId="52B68F68" w14:textId="56C76865" w:rsidR="008F4FF1" w:rsidRPr="00363B6E" w:rsidRDefault="008825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40A86984" w14:textId="77777777" w:rsidR="008F4FF1" w:rsidRDefault="008F4FF1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17E4B38A" w14:textId="5713B3E7" w:rsidR="008F4FF1" w:rsidRDefault="0088259F" w:rsidP="00E571E5">
            <w:pPr>
              <w:pStyle w:val="BodyText"/>
              <w:spacing w:after="0" w:line="276" w:lineRule="auto"/>
            </w:pPr>
            <w:r>
              <w:rPr>
                <w:lang w:val="en-US"/>
              </w:rPr>
              <w:t>Ngày vé được đặt.</w:t>
            </w:r>
          </w:p>
        </w:tc>
      </w:tr>
    </w:tbl>
    <w:p w14:paraId="7F01B34F" w14:textId="6E37E971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Flight</w:t>
      </w:r>
    </w:p>
    <w:p w14:paraId="45E61F0E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0"/>
        <w:gridCol w:w="2229"/>
        <w:gridCol w:w="1536"/>
        <w:gridCol w:w="1580"/>
        <w:gridCol w:w="3481"/>
      </w:tblGrid>
      <w:tr w:rsidR="008F4FF1" w14:paraId="4E5E5800" w14:textId="77777777" w:rsidTr="009A61E4">
        <w:tc>
          <w:tcPr>
            <w:tcW w:w="750" w:type="dxa"/>
          </w:tcPr>
          <w:p w14:paraId="4F2A7077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229" w:type="dxa"/>
          </w:tcPr>
          <w:p w14:paraId="2A297074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6" w:type="dxa"/>
          </w:tcPr>
          <w:p w14:paraId="12CBE936" w14:textId="77777777" w:rsidR="008F4FF1" w:rsidRPr="00363B6E" w:rsidRDefault="008F4FF1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580" w:type="dxa"/>
          </w:tcPr>
          <w:p w14:paraId="33BE72A4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481" w:type="dxa"/>
          </w:tcPr>
          <w:p w14:paraId="2C40D5FF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F4FF1" w14:paraId="441208A5" w14:textId="77777777" w:rsidTr="008D0F9B">
        <w:trPr>
          <w:trHeight w:val="449"/>
        </w:trPr>
        <w:tc>
          <w:tcPr>
            <w:tcW w:w="750" w:type="dxa"/>
            <w:vAlign w:val="center"/>
          </w:tcPr>
          <w:p w14:paraId="1462D2F7" w14:textId="7550FB92" w:rsidR="008F4FF1" w:rsidRPr="008A575E" w:rsidRDefault="008A575E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9" w:type="dxa"/>
            <w:vAlign w:val="center"/>
          </w:tcPr>
          <w:p w14:paraId="2E4414D7" w14:textId="74BF0963" w:rsidR="008F4FF1" w:rsidRPr="0088259F" w:rsidRDefault="008825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36" w:type="dxa"/>
            <w:vAlign w:val="center"/>
          </w:tcPr>
          <w:p w14:paraId="04E03E0C" w14:textId="5A74EE67" w:rsidR="008F4FF1" w:rsidRPr="00363B6E" w:rsidRDefault="0088739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8259F">
              <w:rPr>
                <w:lang w:val="en-US"/>
              </w:rPr>
              <w:t>rotec</w:t>
            </w:r>
            <w:r>
              <w:rPr>
                <w:lang w:val="en-US"/>
              </w:rPr>
              <w:t>t</w:t>
            </w:r>
            <w:r w:rsidR="0088259F">
              <w:rPr>
                <w:lang w:val="en-US"/>
              </w:rPr>
              <w:t>ed</w:t>
            </w:r>
          </w:p>
        </w:tc>
        <w:tc>
          <w:tcPr>
            <w:tcW w:w="1580" w:type="dxa"/>
            <w:vAlign w:val="center"/>
          </w:tcPr>
          <w:p w14:paraId="29B8FFD8" w14:textId="39820098" w:rsidR="008F4FF1" w:rsidRPr="0088259F" w:rsidRDefault="008825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481" w:type="dxa"/>
            <w:vAlign w:val="center"/>
          </w:tcPr>
          <w:p w14:paraId="393BBEC3" w14:textId="64AF8B64" w:rsidR="008F4FF1" w:rsidRPr="0088259F" w:rsidRDefault="008825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Mã của một chuyến bay.</w:t>
            </w:r>
          </w:p>
        </w:tc>
      </w:tr>
      <w:tr w:rsidR="002A109F" w14:paraId="293AB55D" w14:textId="77777777" w:rsidTr="008D0F9B">
        <w:trPr>
          <w:trHeight w:val="530"/>
        </w:trPr>
        <w:tc>
          <w:tcPr>
            <w:tcW w:w="750" w:type="dxa"/>
            <w:vAlign w:val="center"/>
          </w:tcPr>
          <w:p w14:paraId="4F6692D6" w14:textId="3ED00980" w:rsidR="002A109F" w:rsidRPr="008A575E" w:rsidRDefault="008A575E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9" w:type="dxa"/>
            <w:vAlign w:val="center"/>
          </w:tcPr>
          <w:p w14:paraId="2D1C0CBC" w14:textId="198ABD50" w:rsidR="002A109F" w:rsidRDefault="002A109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887398">
              <w:rPr>
                <w:lang w:val="en-US"/>
              </w:rPr>
              <w:t>T</w:t>
            </w:r>
            <w:r>
              <w:rPr>
                <w:lang w:val="en-US"/>
              </w:rPr>
              <w:t>ime</w:t>
            </w:r>
          </w:p>
        </w:tc>
        <w:tc>
          <w:tcPr>
            <w:tcW w:w="1536" w:type="dxa"/>
            <w:vAlign w:val="center"/>
          </w:tcPr>
          <w:p w14:paraId="28215ED7" w14:textId="3D96C4E9" w:rsidR="002A109F" w:rsidRDefault="0088739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0" w:type="dxa"/>
            <w:vAlign w:val="center"/>
          </w:tcPr>
          <w:p w14:paraId="23403014" w14:textId="77777777" w:rsidR="002A109F" w:rsidRDefault="002A109F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481" w:type="dxa"/>
            <w:vAlign w:val="center"/>
          </w:tcPr>
          <w:p w14:paraId="70813E2A" w14:textId="08DDC487" w:rsidR="002A109F" w:rsidRDefault="00F128AB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Ngày giờ bay.</w:t>
            </w:r>
          </w:p>
        </w:tc>
      </w:tr>
      <w:tr w:rsidR="00F62341" w14:paraId="5CC2C5DB" w14:textId="77777777" w:rsidTr="008D0F9B">
        <w:trPr>
          <w:trHeight w:val="539"/>
        </w:trPr>
        <w:tc>
          <w:tcPr>
            <w:tcW w:w="750" w:type="dxa"/>
            <w:vAlign w:val="center"/>
          </w:tcPr>
          <w:p w14:paraId="6F6390A1" w14:textId="4E0937E9" w:rsidR="00F62341" w:rsidRPr="008A575E" w:rsidRDefault="008A575E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29" w:type="dxa"/>
            <w:vAlign w:val="center"/>
          </w:tcPr>
          <w:p w14:paraId="59B05531" w14:textId="2F090FE0" w:rsidR="00F62341" w:rsidRDefault="00F12F35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flightTime</w:t>
            </w:r>
          </w:p>
        </w:tc>
        <w:tc>
          <w:tcPr>
            <w:tcW w:w="1536" w:type="dxa"/>
            <w:vAlign w:val="center"/>
          </w:tcPr>
          <w:p w14:paraId="5CC1176F" w14:textId="1593D49B" w:rsidR="00F62341" w:rsidRDefault="00F12F35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0" w:type="dxa"/>
            <w:vAlign w:val="center"/>
          </w:tcPr>
          <w:p w14:paraId="76ACE6F8" w14:textId="77777777" w:rsidR="00F62341" w:rsidRDefault="00F62341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481" w:type="dxa"/>
            <w:vAlign w:val="center"/>
          </w:tcPr>
          <w:p w14:paraId="6225BCA4" w14:textId="23F55AF6" w:rsidR="00F62341" w:rsidRDefault="00F12F35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Thời gian bay</w:t>
            </w:r>
            <w:r w:rsidR="0049659A">
              <w:rPr>
                <w:lang w:val="en-US"/>
              </w:rPr>
              <w:t xml:space="preserve"> (bay trong bao lâu)</w:t>
            </w:r>
          </w:p>
        </w:tc>
      </w:tr>
      <w:tr w:rsidR="009A61E4" w14:paraId="5D499436" w14:textId="77777777" w:rsidTr="008D0F9B">
        <w:trPr>
          <w:trHeight w:val="521"/>
        </w:trPr>
        <w:tc>
          <w:tcPr>
            <w:tcW w:w="750" w:type="dxa"/>
            <w:vAlign w:val="center"/>
          </w:tcPr>
          <w:p w14:paraId="229A8CFF" w14:textId="52B2B944" w:rsidR="009A61E4" w:rsidRPr="008A575E" w:rsidRDefault="008A575E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9" w:type="dxa"/>
            <w:vAlign w:val="center"/>
          </w:tcPr>
          <w:p w14:paraId="1E1FE117" w14:textId="6AF905E9" w:rsidR="009A61E4" w:rsidRDefault="009A61E4" w:rsidP="00E571E5">
            <w:pPr>
              <w:pStyle w:val="BodyText"/>
              <w:spacing w:after="0" w:line="276" w:lineRule="auto"/>
              <w:rPr>
                <w:lang w:val="en-US"/>
              </w:rPr>
            </w:pPr>
            <w:r w:rsidRPr="009A61E4">
              <w:rPr>
                <w:lang w:val="en-US"/>
              </w:rPr>
              <w:t>firstClassSeatSize</w:t>
            </w:r>
          </w:p>
        </w:tc>
        <w:tc>
          <w:tcPr>
            <w:tcW w:w="1536" w:type="dxa"/>
            <w:vAlign w:val="center"/>
          </w:tcPr>
          <w:p w14:paraId="480AE9A6" w14:textId="73DE6D2D" w:rsidR="009A61E4" w:rsidRDefault="009A61E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0" w:type="dxa"/>
            <w:vAlign w:val="center"/>
          </w:tcPr>
          <w:p w14:paraId="65B26B48" w14:textId="77777777" w:rsidR="009A61E4" w:rsidRDefault="009A61E4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481" w:type="dxa"/>
            <w:vAlign w:val="center"/>
          </w:tcPr>
          <w:p w14:paraId="08CA8B2B" w14:textId="74121040" w:rsidR="009A61E4" w:rsidRDefault="009A61E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Số lượng ghế hạng nhất.</w:t>
            </w:r>
          </w:p>
        </w:tc>
      </w:tr>
      <w:tr w:rsidR="009A61E4" w14:paraId="42D40B46" w14:textId="77777777" w:rsidTr="008D0F9B">
        <w:trPr>
          <w:trHeight w:val="449"/>
        </w:trPr>
        <w:tc>
          <w:tcPr>
            <w:tcW w:w="750" w:type="dxa"/>
            <w:vAlign w:val="center"/>
          </w:tcPr>
          <w:p w14:paraId="47CFD4F6" w14:textId="2D7A3474" w:rsidR="009A61E4" w:rsidRPr="008A575E" w:rsidRDefault="008A575E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29" w:type="dxa"/>
            <w:vAlign w:val="center"/>
          </w:tcPr>
          <w:p w14:paraId="0B29CEC4" w14:textId="661D22C6" w:rsidR="009A61E4" w:rsidRPr="009A61E4" w:rsidRDefault="009A61E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second</w:t>
            </w:r>
            <w:r w:rsidRPr="009A61E4">
              <w:rPr>
                <w:lang w:val="en-US"/>
              </w:rPr>
              <w:t>ClassSeatSize</w:t>
            </w:r>
          </w:p>
        </w:tc>
        <w:tc>
          <w:tcPr>
            <w:tcW w:w="1536" w:type="dxa"/>
            <w:vAlign w:val="center"/>
          </w:tcPr>
          <w:p w14:paraId="5DEDF02C" w14:textId="35FFA1D6" w:rsidR="009A61E4" w:rsidRDefault="009A61E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0" w:type="dxa"/>
            <w:vAlign w:val="center"/>
          </w:tcPr>
          <w:p w14:paraId="0C239FF4" w14:textId="77777777" w:rsidR="009A61E4" w:rsidRDefault="009A61E4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481" w:type="dxa"/>
            <w:vAlign w:val="center"/>
          </w:tcPr>
          <w:p w14:paraId="4DBC108F" w14:textId="6D627038" w:rsidR="009A61E4" w:rsidRDefault="009A61E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Số lượng ghế hạng hai.</w:t>
            </w:r>
          </w:p>
        </w:tc>
      </w:tr>
    </w:tbl>
    <w:p w14:paraId="0C616A20" w14:textId="5D69FEA0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Airport</w:t>
      </w:r>
    </w:p>
    <w:p w14:paraId="527C7CC7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0"/>
        <w:gridCol w:w="2229"/>
        <w:gridCol w:w="1536"/>
        <w:gridCol w:w="1580"/>
        <w:gridCol w:w="3481"/>
      </w:tblGrid>
      <w:tr w:rsidR="00BE0D07" w14:paraId="368C3455" w14:textId="77777777" w:rsidTr="00BE0D07">
        <w:tc>
          <w:tcPr>
            <w:tcW w:w="750" w:type="dxa"/>
          </w:tcPr>
          <w:p w14:paraId="50C8BCF2" w14:textId="77777777" w:rsidR="00BE0D07" w:rsidRPr="00F44EE4" w:rsidRDefault="00BE0D07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229" w:type="dxa"/>
          </w:tcPr>
          <w:p w14:paraId="4005724C" w14:textId="77777777" w:rsidR="00BE0D07" w:rsidRPr="00F44EE4" w:rsidRDefault="00BE0D07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6" w:type="dxa"/>
          </w:tcPr>
          <w:p w14:paraId="2BFE940B" w14:textId="77777777" w:rsidR="00BE0D07" w:rsidRPr="00363B6E" w:rsidRDefault="00BE0D07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580" w:type="dxa"/>
          </w:tcPr>
          <w:p w14:paraId="608239F1" w14:textId="77777777" w:rsidR="00BE0D07" w:rsidRPr="00F44EE4" w:rsidRDefault="00BE0D07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481" w:type="dxa"/>
          </w:tcPr>
          <w:p w14:paraId="7EF5CB7B" w14:textId="77777777" w:rsidR="00BE0D07" w:rsidRPr="00F44EE4" w:rsidRDefault="00BE0D07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E0D07" w14:paraId="411F8358" w14:textId="77777777" w:rsidTr="00497CFF">
        <w:trPr>
          <w:trHeight w:val="440"/>
        </w:trPr>
        <w:tc>
          <w:tcPr>
            <w:tcW w:w="750" w:type="dxa"/>
            <w:vAlign w:val="center"/>
          </w:tcPr>
          <w:p w14:paraId="3BC06417" w14:textId="2C5241A1" w:rsidR="00BE0D07" w:rsidRPr="008A575E" w:rsidRDefault="008A575E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9" w:type="dxa"/>
            <w:vAlign w:val="center"/>
          </w:tcPr>
          <w:p w14:paraId="5ECC9D92" w14:textId="77777777" w:rsidR="00BE0D07" w:rsidRPr="0088259F" w:rsidRDefault="00BE0D07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36" w:type="dxa"/>
            <w:vAlign w:val="center"/>
          </w:tcPr>
          <w:p w14:paraId="6AC5D45C" w14:textId="77777777" w:rsidR="00BE0D07" w:rsidRPr="00363B6E" w:rsidRDefault="00BE0D07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0" w:type="dxa"/>
            <w:vAlign w:val="center"/>
          </w:tcPr>
          <w:p w14:paraId="4270C3F5" w14:textId="77777777" w:rsidR="00BE0D07" w:rsidRPr="0088259F" w:rsidRDefault="00BE0D07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481" w:type="dxa"/>
            <w:vAlign w:val="center"/>
          </w:tcPr>
          <w:p w14:paraId="7B1A75A0" w14:textId="7FE2575E" w:rsidR="00BE0D07" w:rsidRPr="0088259F" w:rsidRDefault="00BE0D07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Mã của một </w:t>
            </w:r>
            <w:r w:rsidR="008A575E">
              <w:rPr>
                <w:lang w:val="en-US"/>
              </w:rPr>
              <w:t>sân</w:t>
            </w:r>
            <w:r>
              <w:rPr>
                <w:lang w:val="en-US"/>
              </w:rPr>
              <w:t xml:space="preserve"> bay.</w:t>
            </w:r>
          </w:p>
        </w:tc>
      </w:tr>
      <w:tr w:rsidR="00BE0D07" w14:paraId="16163416" w14:textId="77777777" w:rsidTr="00BE0D07">
        <w:trPr>
          <w:trHeight w:val="440"/>
        </w:trPr>
        <w:tc>
          <w:tcPr>
            <w:tcW w:w="750" w:type="dxa"/>
            <w:vAlign w:val="center"/>
          </w:tcPr>
          <w:p w14:paraId="70FEA97F" w14:textId="6AAC76A8" w:rsidR="00BE0D07" w:rsidRPr="008A575E" w:rsidRDefault="008A575E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9" w:type="dxa"/>
            <w:vAlign w:val="center"/>
          </w:tcPr>
          <w:p w14:paraId="74B967DE" w14:textId="54384526" w:rsidR="00BE0D07" w:rsidRDefault="008A575E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36" w:type="dxa"/>
            <w:vAlign w:val="center"/>
          </w:tcPr>
          <w:p w14:paraId="07D29DDF" w14:textId="77777777" w:rsidR="00BE0D07" w:rsidRDefault="00BE0D07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0" w:type="dxa"/>
            <w:vAlign w:val="center"/>
          </w:tcPr>
          <w:p w14:paraId="35FF2EFB" w14:textId="77777777" w:rsidR="00BE0D07" w:rsidRDefault="00BE0D07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481" w:type="dxa"/>
            <w:vAlign w:val="center"/>
          </w:tcPr>
          <w:p w14:paraId="19BA2B27" w14:textId="60742528" w:rsidR="00BE0D07" w:rsidRDefault="008A575E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Tên của sân </w:t>
            </w:r>
            <w:r w:rsidR="00BE0D07">
              <w:rPr>
                <w:lang w:val="en-US"/>
              </w:rPr>
              <w:t>bay.</w:t>
            </w:r>
          </w:p>
        </w:tc>
      </w:tr>
    </w:tbl>
    <w:p w14:paraId="091330DF" w14:textId="16D9994B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TransitionAirport</w:t>
      </w:r>
    </w:p>
    <w:p w14:paraId="02C3A734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497CFF" w14:paraId="789FAB14" w14:textId="77777777" w:rsidTr="00497CFF">
        <w:tc>
          <w:tcPr>
            <w:tcW w:w="758" w:type="dxa"/>
          </w:tcPr>
          <w:p w14:paraId="3A702BD4" w14:textId="77777777" w:rsidR="00497CFF" w:rsidRPr="00F44EE4" w:rsidRDefault="00497CFF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C4E4040" w14:textId="77777777" w:rsidR="00497CFF" w:rsidRPr="00F44EE4" w:rsidRDefault="00497CFF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103C817" w14:textId="77777777" w:rsidR="00497CFF" w:rsidRPr="00363B6E" w:rsidRDefault="00497CFF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9200979" w14:textId="77777777" w:rsidR="00497CFF" w:rsidRPr="00F44EE4" w:rsidRDefault="00497CFF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D184F1C" w14:textId="77777777" w:rsidR="00497CFF" w:rsidRPr="00F44EE4" w:rsidRDefault="00497CFF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97CFF" w14:paraId="582B4A3C" w14:textId="77777777" w:rsidTr="00497CFF">
        <w:trPr>
          <w:trHeight w:val="440"/>
        </w:trPr>
        <w:tc>
          <w:tcPr>
            <w:tcW w:w="758" w:type="dxa"/>
            <w:vAlign w:val="center"/>
          </w:tcPr>
          <w:p w14:paraId="20730A2A" w14:textId="77777777" w:rsidR="00497CFF" w:rsidRPr="008A575E" w:rsidRDefault="00497CFF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7859B64F" w14:textId="77777777" w:rsidR="00497CFF" w:rsidRPr="0088259F" w:rsidRDefault="00497CF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  <w:vAlign w:val="center"/>
          </w:tcPr>
          <w:p w14:paraId="24B3F8BA" w14:textId="77777777" w:rsidR="00497CFF" w:rsidRPr="00363B6E" w:rsidRDefault="00497CF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2759AD25" w14:textId="77777777" w:rsidR="00497CFF" w:rsidRPr="0088259F" w:rsidRDefault="00497CF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Là duy nhất</w:t>
            </w:r>
          </w:p>
        </w:tc>
        <w:tc>
          <w:tcPr>
            <w:tcW w:w="3646" w:type="dxa"/>
            <w:vAlign w:val="center"/>
          </w:tcPr>
          <w:p w14:paraId="36543969" w14:textId="7D542F28" w:rsidR="00497CFF" w:rsidRPr="0088259F" w:rsidRDefault="00497CF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Mã của một sân bay</w:t>
            </w:r>
            <w:r w:rsidR="008D24CB">
              <w:rPr>
                <w:lang w:val="en-US"/>
              </w:rPr>
              <w:t xml:space="preserve"> trung gian</w:t>
            </w:r>
            <w:r>
              <w:rPr>
                <w:lang w:val="en-US"/>
              </w:rPr>
              <w:t>.</w:t>
            </w:r>
          </w:p>
        </w:tc>
      </w:tr>
      <w:tr w:rsidR="00497CFF" w14:paraId="6B16994F" w14:textId="77777777" w:rsidTr="00497CFF">
        <w:trPr>
          <w:trHeight w:val="440"/>
        </w:trPr>
        <w:tc>
          <w:tcPr>
            <w:tcW w:w="758" w:type="dxa"/>
            <w:vAlign w:val="center"/>
          </w:tcPr>
          <w:p w14:paraId="0FCBB884" w14:textId="77777777" w:rsidR="00497CFF" w:rsidRPr="008A575E" w:rsidRDefault="00497CFF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157255D4" w14:textId="4A536701" w:rsidR="00497CFF" w:rsidRDefault="0039058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transitionTime</w:t>
            </w:r>
          </w:p>
        </w:tc>
        <w:tc>
          <w:tcPr>
            <w:tcW w:w="1566" w:type="dxa"/>
            <w:vAlign w:val="center"/>
          </w:tcPr>
          <w:p w14:paraId="5E53707E" w14:textId="77777777" w:rsidR="00497CFF" w:rsidRDefault="00497CF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420F80BE" w14:textId="77777777" w:rsidR="00497CFF" w:rsidRDefault="00497CFF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67CAD33C" w14:textId="71814512" w:rsidR="00497CFF" w:rsidRDefault="008D24CB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Thời gian dừng ở sân bay trung gian.</w:t>
            </w:r>
          </w:p>
        </w:tc>
      </w:tr>
      <w:tr w:rsidR="00390582" w14:paraId="789E3E6D" w14:textId="77777777" w:rsidTr="00497CFF">
        <w:trPr>
          <w:trHeight w:val="440"/>
        </w:trPr>
        <w:tc>
          <w:tcPr>
            <w:tcW w:w="758" w:type="dxa"/>
            <w:vAlign w:val="center"/>
          </w:tcPr>
          <w:p w14:paraId="17023AE0" w14:textId="69CDDD39" w:rsidR="00390582" w:rsidRDefault="00390582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4B996024" w14:textId="0E9D9121" w:rsidR="00390582" w:rsidRDefault="0039058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1566" w:type="dxa"/>
            <w:vAlign w:val="center"/>
          </w:tcPr>
          <w:p w14:paraId="560A2AD4" w14:textId="0C74D08A" w:rsidR="00390582" w:rsidRDefault="0039058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5F19FA7B" w14:textId="77777777" w:rsidR="00390582" w:rsidRDefault="00390582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02AB1701" w14:textId="2F6DAF4D" w:rsidR="00390582" w:rsidRDefault="00205EA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Ghi chú.</w:t>
            </w:r>
          </w:p>
        </w:tc>
      </w:tr>
    </w:tbl>
    <w:p w14:paraId="41ACF4D3" w14:textId="6D3D47C6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FlightStatisticWrapper</w:t>
      </w:r>
    </w:p>
    <w:p w14:paraId="219851BF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44"/>
        <w:gridCol w:w="2443"/>
        <w:gridCol w:w="1512"/>
        <w:gridCol w:w="1531"/>
        <w:gridCol w:w="3346"/>
      </w:tblGrid>
      <w:tr w:rsidR="00205EA2" w14:paraId="254481CC" w14:textId="77777777" w:rsidTr="002004EA">
        <w:tc>
          <w:tcPr>
            <w:tcW w:w="744" w:type="dxa"/>
          </w:tcPr>
          <w:p w14:paraId="45DB8F43" w14:textId="77777777" w:rsidR="00205EA2" w:rsidRPr="00F44EE4" w:rsidRDefault="00205EA2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443" w:type="dxa"/>
          </w:tcPr>
          <w:p w14:paraId="1313D1DD" w14:textId="77777777" w:rsidR="00205EA2" w:rsidRPr="00F44EE4" w:rsidRDefault="00205EA2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12" w:type="dxa"/>
          </w:tcPr>
          <w:p w14:paraId="7A66BA90" w14:textId="77777777" w:rsidR="00205EA2" w:rsidRPr="00363B6E" w:rsidRDefault="00205EA2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531" w:type="dxa"/>
          </w:tcPr>
          <w:p w14:paraId="521017C1" w14:textId="77777777" w:rsidR="00205EA2" w:rsidRPr="00F44EE4" w:rsidRDefault="00205EA2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346" w:type="dxa"/>
          </w:tcPr>
          <w:p w14:paraId="4E6C2140" w14:textId="77777777" w:rsidR="00205EA2" w:rsidRPr="00F44EE4" w:rsidRDefault="00205EA2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05EA2" w14:paraId="4F7F4B01" w14:textId="77777777" w:rsidTr="002004EA">
        <w:trPr>
          <w:trHeight w:val="440"/>
        </w:trPr>
        <w:tc>
          <w:tcPr>
            <w:tcW w:w="744" w:type="dxa"/>
            <w:vAlign w:val="center"/>
          </w:tcPr>
          <w:p w14:paraId="50343804" w14:textId="77777777" w:rsidR="00205EA2" w:rsidRPr="008A575E" w:rsidRDefault="00205EA2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3" w:type="dxa"/>
            <w:vAlign w:val="center"/>
          </w:tcPr>
          <w:p w14:paraId="7E55C12C" w14:textId="191957DF" w:rsidR="00205EA2" w:rsidRPr="0088259F" w:rsidRDefault="00441AC8" w:rsidP="00E571E5">
            <w:pPr>
              <w:pStyle w:val="BodyText"/>
              <w:spacing w:after="0" w:line="276" w:lineRule="auto"/>
              <w:rPr>
                <w:lang w:val="en-US"/>
              </w:rPr>
            </w:pPr>
            <w:r w:rsidRPr="00441AC8">
              <w:rPr>
                <w:lang w:val="en-US"/>
              </w:rPr>
              <w:t>numberOfEmptySeat</w:t>
            </w:r>
          </w:p>
        </w:tc>
        <w:tc>
          <w:tcPr>
            <w:tcW w:w="1512" w:type="dxa"/>
            <w:vAlign w:val="center"/>
          </w:tcPr>
          <w:p w14:paraId="3AE0BF61" w14:textId="77777777" w:rsidR="00205EA2" w:rsidRPr="00363B6E" w:rsidRDefault="00205EA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31" w:type="dxa"/>
            <w:vAlign w:val="center"/>
          </w:tcPr>
          <w:p w14:paraId="5B1AB298" w14:textId="45ABC267" w:rsidR="00205EA2" w:rsidRPr="0088259F" w:rsidRDefault="00205EA2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346" w:type="dxa"/>
            <w:vAlign w:val="center"/>
          </w:tcPr>
          <w:p w14:paraId="2A426090" w14:textId="016D84B5" w:rsidR="00205EA2" w:rsidRPr="0088259F" w:rsidRDefault="00333B7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Số ghế trống.</w:t>
            </w:r>
          </w:p>
        </w:tc>
      </w:tr>
      <w:tr w:rsidR="00205EA2" w14:paraId="5B9CD391" w14:textId="77777777" w:rsidTr="002004EA">
        <w:trPr>
          <w:trHeight w:val="440"/>
        </w:trPr>
        <w:tc>
          <w:tcPr>
            <w:tcW w:w="744" w:type="dxa"/>
            <w:vAlign w:val="center"/>
          </w:tcPr>
          <w:p w14:paraId="616D4545" w14:textId="77777777" w:rsidR="00205EA2" w:rsidRPr="008A575E" w:rsidRDefault="00205EA2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3" w:type="dxa"/>
            <w:vAlign w:val="center"/>
          </w:tcPr>
          <w:p w14:paraId="38075516" w14:textId="78ECC380" w:rsidR="00205EA2" w:rsidRDefault="00BE74F6" w:rsidP="00E571E5">
            <w:pPr>
              <w:pStyle w:val="BodyText"/>
              <w:spacing w:after="0" w:line="276" w:lineRule="auto"/>
              <w:rPr>
                <w:lang w:val="en-US"/>
              </w:rPr>
            </w:pPr>
            <w:r w:rsidRPr="00BE74F6">
              <w:rPr>
                <w:lang w:val="en-US"/>
              </w:rPr>
              <w:t>numberOfBookingSeat</w:t>
            </w:r>
          </w:p>
        </w:tc>
        <w:tc>
          <w:tcPr>
            <w:tcW w:w="1512" w:type="dxa"/>
            <w:vAlign w:val="center"/>
          </w:tcPr>
          <w:p w14:paraId="0C5811D9" w14:textId="77777777" w:rsidR="00205EA2" w:rsidRDefault="00205EA2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31" w:type="dxa"/>
            <w:vAlign w:val="center"/>
          </w:tcPr>
          <w:p w14:paraId="29B1780B" w14:textId="77777777" w:rsidR="00205EA2" w:rsidRDefault="00205EA2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346" w:type="dxa"/>
            <w:vAlign w:val="center"/>
          </w:tcPr>
          <w:p w14:paraId="1856F90B" w14:textId="2DD9CF5F" w:rsidR="00205EA2" w:rsidRDefault="00333B7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Số ghế đã đặt trước.</w:t>
            </w:r>
          </w:p>
        </w:tc>
      </w:tr>
    </w:tbl>
    <w:p w14:paraId="3F790A98" w14:textId="48590AFF" w:rsidR="00990020" w:rsidRPr="00990020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phương thức chính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4D45CD" w14:paraId="504BBAB0" w14:textId="77777777" w:rsidTr="0072410D">
        <w:tc>
          <w:tcPr>
            <w:tcW w:w="758" w:type="dxa"/>
          </w:tcPr>
          <w:p w14:paraId="5CCD59F2" w14:textId="77777777" w:rsidR="004D45CD" w:rsidRPr="00F44EE4" w:rsidRDefault="004D45CD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D0087F5" w14:textId="0B9EF334" w:rsidR="004D45CD" w:rsidRPr="00F472F5" w:rsidRDefault="004D45CD" w:rsidP="00E571E5">
            <w:pPr>
              <w:spacing w:line="276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 w:rsidR="00F472F5"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14:paraId="286CA330" w14:textId="77777777" w:rsidR="004D45CD" w:rsidRPr="00363B6E" w:rsidRDefault="004D45CD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ABD3277" w14:textId="77777777" w:rsidR="004D45CD" w:rsidRPr="00F44EE4" w:rsidRDefault="004D45CD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745EAC0" w14:textId="77777777" w:rsidR="004D45CD" w:rsidRPr="00F44EE4" w:rsidRDefault="004D45CD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D45CD" w14:paraId="5EE7799F" w14:textId="77777777" w:rsidTr="0072410D">
        <w:trPr>
          <w:trHeight w:val="440"/>
        </w:trPr>
        <w:tc>
          <w:tcPr>
            <w:tcW w:w="758" w:type="dxa"/>
            <w:vAlign w:val="center"/>
          </w:tcPr>
          <w:p w14:paraId="0445E45B" w14:textId="77777777" w:rsidR="004D45CD" w:rsidRPr="008A575E" w:rsidRDefault="004D45CD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0856388D" w14:textId="3AD593AB" w:rsidR="004D45CD" w:rsidRPr="0088259F" w:rsidRDefault="0072410D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  <w:tc>
          <w:tcPr>
            <w:tcW w:w="1566" w:type="dxa"/>
            <w:vAlign w:val="center"/>
          </w:tcPr>
          <w:p w14:paraId="6EC42341" w14:textId="237CEBAB" w:rsidR="004D45CD" w:rsidRPr="00363B6E" w:rsidRDefault="0072410D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14:paraId="758970FE" w14:textId="77777777" w:rsidR="004D45CD" w:rsidRPr="0088259F" w:rsidRDefault="004D45CD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34C0AE32" w14:textId="5317A6D7" w:rsidR="004D45CD" w:rsidRPr="0088259F" w:rsidRDefault="001977F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Tính toán tỉ lệ mua vé, đặt vé.</w:t>
            </w:r>
          </w:p>
        </w:tc>
      </w:tr>
      <w:tr w:rsidR="004D45CD" w14:paraId="6395DC88" w14:textId="77777777" w:rsidTr="0072410D">
        <w:trPr>
          <w:trHeight w:val="440"/>
        </w:trPr>
        <w:tc>
          <w:tcPr>
            <w:tcW w:w="758" w:type="dxa"/>
            <w:vAlign w:val="center"/>
          </w:tcPr>
          <w:p w14:paraId="7131B136" w14:textId="77777777" w:rsidR="004D45CD" w:rsidRPr="008A575E" w:rsidRDefault="004D45CD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1A684667" w14:textId="13341BD0" w:rsidR="004D45CD" w:rsidRDefault="0072410D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turnover</w:t>
            </w:r>
          </w:p>
        </w:tc>
        <w:tc>
          <w:tcPr>
            <w:tcW w:w="1566" w:type="dxa"/>
            <w:vAlign w:val="center"/>
          </w:tcPr>
          <w:p w14:paraId="2D61928B" w14:textId="6E662BB2" w:rsidR="004D45CD" w:rsidRDefault="0072410D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vAlign w:val="center"/>
          </w:tcPr>
          <w:p w14:paraId="133FB005" w14:textId="77777777" w:rsidR="004D45CD" w:rsidRDefault="004D45CD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0D507B46" w14:textId="2497D235" w:rsidR="004D45CD" w:rsidRDefault="001977FF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Tính toán doanh số.</w:t>
            </w:r>
          </w:p>
        </w:tc>
      </w:tr>
    </w:tbl>
    <w:p w14:paraId="46CB1154" w14:textId="7DD08BBB" w:rsidR="00A9072F" w:rsidRPr="00990020" w:rsidRDefault="00A9072F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</w:t>
      </w:r>
      <w:r w:rsidR="00C839D7">
        <w:rPr>
          <w:b/>
          <w:bCs/>
          <w:iCs/>
          <w:lang w:val="en-US"/>
        </w:rPr>
        <w:t xml:space="preserve"> FlightList</w:t>
      </w:r>
    </w:p>
    <w:p w14:paraId="7C431703" w14:textId="281268B1" w:rsidR="004A2BB0" w:rsidRPr="004A2BB0" w:rsidRDefault="00CC386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lang w:val="en-US"/>
        </w:rPr>
        <w:t>Không có thuộc tính</w:t>
      </w:r>
    </w:p>
    <w:p w14:paraId="05309658" w14:textId="2FFDC7B3" w:rsidR="00C839D7" w:rsidRPr="00990020" w:rsidRDefault="00C839D7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ReportByMonth</w:t>
      </w:r>
    </w:p>
    <w:p w14:paraId="66A2019C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F4FF1" w14:paraId="4832C809" w14:textId="77777777" w:rsidTr="000E39A3">
        <w:tc>
          <w:tcPr>
            <w:tcW w:w="758" w:type="dxa"/>
          </w:tcPr>
          <w:p w14:paraId="16E9C658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16AD1AC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9FA7F34" w14:textId="77777777" w:rsidR="008F4FF1" w:rsidRPr="00363B6E" w:rsidRDefault="008F4FF1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39EEA334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2F7D1A8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F4FF1" w14:paraId="31AB386E" w14:textId="77777777" w:rsidTr="00AE56AE">
        <w:trPr>
          <w:trHeight w:val="1151"/>
        </w:trPr>
        <w:tc>
          <w:tcPr>
            <w:tcW w:w="758" w:type="dxa"/>
            <w:vAlign w:val="center"/>
          </w:tcPr>
          <w:p w14:paraId="5F30EF56" w14:textId="6C7577E7" w:rsidR="008F4FF1" w:rsidRPr="00123E71" w:rsidRDefault="00123E7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735AAFEC" w14:textId="7A60E4F6" w:rsidR="008F4FF1" w:rsidRPr="00123E71" w:rsidRDefault="00123E7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566" w:type="dxa"/>
            <w:vAlign w:val="center"/>
          </w:tcPr>
          <w:p w14:paraId="791BF056" w14:textId="0D1DFF42" w:rsidR="008F4FF1" w:rsidRPr="00363B6E" w:rsidRDefault="00123E7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3FDFF9F8" w14:textId="77777777" w:rsidR="008F4FF1" w:rsidRDefault="008F4FF1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0E857A23" w14:textId="10887C9A" w:rsidR="008F4FF1" w:rsidRPr="00123E71" w:rsidRDefault="00C36956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Báo cáo tháng được lập theo thuộc tính </w:t>
            </w:r>
            <w:r w:rsidR="004F4498">
              <w:rPr>
                <w:lang w:val="en-US"/>
              </w:rPr>
              <w:t>month</w:t>
            </w:r>
            <w:r w:rsidR="006C36BA">
              <w:rPr>
                <w:lang w:val="en-US"/>
              </w:rPr>
              <w:t>. Ví dụ: month = 5, báo cáo tháng được lập là của tháng 5.</w:t>
            </w:r>
          </w:p>
        </w:tc>
      </w:tr>
    </w:tbl>
    <w:p w14:paraId="5E549C71" w14:textId="1168CA29" w:rsidR="00C839D7" w:rsidRPr="00990020" w:rsidRDefault="00C839D7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ReportByYear</w:t>
      </w:r>
    </w:p>
    <w:p w14:paraId="6C542FD9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F4FF1" w14:paraId="5E7B9028" w14:textId="77777777" w:rsidTr="000E39A3">
        <w:tc>
          <w:tcPr>
            <w:tcW w:w="758" w:type="dxa"/>
          </w:tcPr>
          <w:p w14:paraId="5B01543A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D092037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225D471" w14:textId="77777777" w:rsidR="008F4FF1" w:rsidRPr="00363B6E" w:rsidRDefault="008F4FF1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4053D38F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AE7ECFD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F4FF1" w14:paraId="77FB69B5" w14:textId="77777777" w:rsidTr="006B28B6">
        <w:trPr>
          <w:trHeight w:val="1106"/>
        </w:trPr>
        <w:tc>
          <w:tcPr>
            <w:tcW w:w="758" w:type="dxa"/>
            <w:vAlign w:val="center"/>
          </w:tcPr>
          <w:p w14:paraId="45563E40" w14:textId="5B1C25AF" w:rsidR="008F4FF1" w:rsidRPr="00F31231" w:rsidRDefault="00F3123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189EF06C" w14:textId="47ECDC99" w:rsidR="008F4FF1" w:rsidRPr="00F31231" w:rsidRDefault="00F3123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566" w:type="dxa"/>
            <w:vAlign w:val="center"/>
          </w:tcPr>
          <w:p w14:paraId="247A2A8A" w14:textId="5511D02D" w:rsidR="008F4FF1" w:rsidRPr="00363B6E" w:rsidRDefault="00F3123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7DBEB8A9" w14:textId="77777777" w:rsidR="008F4FF1" w:rsidRDefault="008F4FF1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18BF2502" w14:textId="72D620F3" w:rsidR="008F4FF1" w:rsidRPr="00123E71" w:rsidRDefault="006C36BA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Báo cáo năm được lập theo thuộc tính year</w:t>
            </w:r>
            <w:r w:rsidR="00123E71">
              <w:rPr>
                <w:lang w:val="en-US"/>
              </w:rPr>
              <w:t>.</w:t>
            </w:r>
            <w:r>
              <w:rPr>
                <w:lang w:val="en-US"/>
              </w:rPr>
              <w:t xml:space="preserve"> Ví dụ: year = 2021, báo cáo năm được lập là của năm 2021.</w:t>
            </w:r>
          </w:p>
        </w:tc>
      </w:tr>
    </w:tbl>
    <w:p w14:paraId="1738BF0B" w14:textId="10ED7738" w:rsidR="00C839D7" w:rsidRPr="00990020" w:rsidRDefault="00C839D7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 ReportTicketSales</w:t>
      </w:r>
    </w:p>
    <w:p w14:paraId="389CBC96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F4FF1" w14:paraId="5232EE51" w14:textId="77777777" w:rsidTr="000E39A3">
        <w:tc>
          <w:tcPr>
            <w:tcW w:w="758" w:type="dxa"/>
          </w:tcPr>
          <w:p w14:paraId="3F604D70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C8793BB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83B692B" w14:textId="77777777" w:rsidR="008F4FF1" w:rsidRPr="00363B6E" w:rsidRDefault="008F4FF1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A3E5065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39EE7E5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F4FF1" w14:paraId="35E8DD2A" w14:textId="77777777" w:rsidTr="008E6CF6">
        <w:trPr>
          <w:trHeight w:val="746"/>
        </w:trPr>
        <w:tc>
          <w:tcPr>
            <w:tcW w:w="758" w:type="dxa"/>
            <w:vAlign w:val="center"/>
          </w:tcPr>
          <w:p w14:paraId="06ED8720" w14:textId="7EE16492" w:rsidR="008F4FF1" w:rsidRPr="002F2E28" w:rsidRDefault="002F2E2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6165871A" w14:textId="6E88EDFE" w:rsidR="008F4FF1" w:rsidRPr="00425EFA" w:rsidRDefault="00425EFA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566" w:type="dxa"/>
            <w:vAlign w:val="center"/>
          </w:tcPr>
          <w:p w14:paraId="0EFCDE4B" w14:textId="730A8751" w:rsidR="008F4FF1" w:rsidRPr="00363B6E" w:rsidRDefault="00425EFA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15E8A1AA" w14:textId="77777777" w:rsidR="008F4FF1" w:rsidRDefault="008F4FF1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188EB600" w14:textId="5F20EA0C" w:rsidR="008F4FF1" w:rsidRPr="00F31231" w:rsidRDefault="00F3123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Tháng của báo cáo doanh thu vé các chuyến ba</w:t>
            </w:r>
            <w:r w:rsidR="00775ECE">
              <w:rPr>
                <w:lang w:val="en-US"/>
              </w:rPr>
              <w:t>y</w:t>
            </w:r>
            <w:r>
              <w:rPr>
                <w:lang w:val="en-US"/>
              </w:rPr>
              <w:t>.</w:t>
            </w:r>
          </w:p>
        </w:tc>
      </w:tr>
      <w:tr w:rsidR="002F2E28" w14:paraId="30B70CC0" w14:textId="77777777" w:rsidTr="008E6CF6">
        <w:trPr>
          <w:trHeight w:val="719"/>
        </w:trPr>
        <w:tc>
          <w:tcPr>
            <w:tcW w:w="758" w:type="dxa"/>
            <w:vAlign w:val="center"/>
          </w:tcPr>
          <w:p w14:paraId="7B074123" w14:textId="586AFBB6" w:rsidR="002F2E28" w:rsidRDefault="00F3123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605AE881" w14:textId="10101894" w:rsidR="002F2E28" w:rsidRPr="00F31231" w:rsidRDefault="00F3123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566" w:type="dxa"/>
            <w:vAlign w:val="center"/>
          </w:tcPr>
          <w:p w14:paraId="1A968265" w14:textId="47F5F7C0" w:rsidR="002F2E28" w:rsidRPr="00363B6E" w:rsidRDefault="00F3123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  <w:vAlign w:val="center"/>
          </w:tcPr>
          <w:p w14:paraId="1B1514E4" w14:textId="77777777" w:rsidR="002F2E28" w:rsidRDefault="002F2E28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12CF2B26" w14:textId="5BAB33A8" w:rsidR="002F2E28" w:rsidRPr="00F31231" w:rsidRDefault="00F3123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Năm của báo cáo doanh thu vé các chuyến bay.</w:t>
            </w:r>
          </w:p>
        </w:tc>
      </w:tr>
    </w:tbl>
    <w:p w14:paraId="77595649" w14:textId="5687A4E6" w:rsidR="00C839D7" w:rsidRPr="00990020" w:rsidRDefault="00C839D7" w:rsidP="00E571E5">
      <w:pPr>
        <w:pStyle w:val="BodyText"/>
        <w:keepLines w:val="0"/>
        <w:widowControl/>
        <w:numPr>
          <w:ilvl w:val="0"/>
          <w:numId w:val="43"/>
        </w:numPr>
        <w:spacing w:before="120" w:line="276" w:lineRule="auto"/>
        <w:ind w:left="720"/>
        <w:jc w:val="both"/>
        <w:rPr>
          <w:lang w:val="en-US"/>
        </w:rPr>
      </w:pPr>
      <w:r>
        <w:rPr>
          <w:b/>
          <w:bCs/>
          <w:iCs/>
          <w:lang w:val="en-US"/>
        </w:rPr>
        <w:t>Lớp</w:t>
      </w:r>
      <w:r w:rsidR="00D746CE">
        <w:rPr>
          <w:b/>
          <w:bCs/>
          <w:iCs/>
          <w:lang w:val="en-US"/>
        </w:rPr>
        <w:t xml:space="preserve"> Policy</w:t>
      </w:r>
    </w:p>
    <w:p w14:paraId="009224A8" w14:textId="77777777" w:rsidR="00990020" w:rsidRPr="008F4FF1" w:rsidRDefault="00990020" w:rsidP="00E571E5">
      <w:pPr>
        <w:pStyle w:val="BodyText"/>
        <w:keepLines w:val="0"/>
        <w:widowControl/>
        <w:numPr>
          <w:ilvl w:val="1"/>
          <w:numId w:val="43"/>
        </w:numPr>
        <w:spacing w:before="120" w:line="276" w:lineRule="auto"/>
        <w:ind w:left="1440"/>
        <w:jc w:val="both"/>
        <w:rPr>
          <w:lang w:val="en-US"/>
        </w:rPr>
      </w:pPr>
      <w:r>
        <w:rPr>
          <w:iCs/>
          <w:lang w:val="en-US"/>
        </w:rPr>
        <w:t>Danh sách các 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0"/>
        <w:gridCol w:w="2989"/>
        <w:gridCol w:w="1401"/>
        <w:gridCol w:w="1419"/>
        <w:gridCol w:w="3037"/>
      </w:tblGrid>
      <w:tr w:rsidR="00934219" w14:paraId="434D19D5" w14:textId="77777777" w:rsidTr="000E39A3">
        <w:tc>
          <w:tcPr>
            <w:tcW w:w="758" w:type="dxa"/>
          </w:tcPr>
          <w:p w14:paraId="2750F1B0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754C4AD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A0A1596" w14:textId="77777777" w:rsidR="008F4FF1" w:rsidRPr="00363B6E" w:rsidRDefault="008F4FF1" w:rsidP="00E571E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FEAF52F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3CCCFCF" w14:textId="77777777" w:rsidR="008F4FF1" w:rsidRPr="00F44EE4" w:rsidRDefault="008F4FF1" w:rsidP="00E571E5">
            <w:pPr>
              <w:spacing w:line="276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4219" w14:paraId="37EE4B90" w14:textId="77777777" w:rsidTr="001C0229">
        <w:trPr>
          <w:trHeight w:val="782"/>
        </w:trPr>
        <w:tc>
          <w:tcPr>
            <w:tcW w:w="758" w:type="dxa"/>
            <w:vAlign w:val="center"/>
          </w:tcPr>
          <w:p w14:paraId="7FE4CDDA" w14:textId="444C48E3" w:rsidR="008F4FF1" w:rsidRPr="002275F4" w:rsidRDefault="002275F4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07BA1D5C" w14:textId="1947BA18" w:rsidR="008F4FF1" w:rsidRPr="003C2ECE" w:rsidRDefault="003C2ECE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numberOfAirport</w:t>
            </w:r>
          </w:p>
        </w:tc>
        <w:tc>
          <w:tcPr>
            <w:tcW w:w="1566" w:type="dxa"/>
            <w:vAlign w:val="center"/>
          </w:tcPr>
          <w:p w14:paraId="0A04FAF6" w14:textId="13398BBC" w:rsidR="008F4FF1" w:rsidRPr="00363B6E" w:rsidRDefault="003C2ECE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7C1C6D1B" w14:textId="77777777" w:rsidR="008F4FF1" w:rsidRDefault="008F4FF1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6992986C" w14:textId="704C49C6" w:rsidR="008F4FF1" w:rsidRPr="000D1D25" w:rsidRDefault="000D1D25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201BA">
              <w:rPr>
                <w:lang w:val="en-US"/>
              </w:rPr>
              <w:t xml:space="preserve">ố lượng sân bay </w:t>
            </w:r>
            <w:r w:rsidR="00B953D7">
              <w:rPr>
                <w:lang w:val="en-US"/>
              </w:rPr>
              <w:t>có trong hệ thống.</w:t>
            </w:r>
          </w:p>
        </w:tc>
      </w:tr>
      <w:tr w:rsidR="00230D7F" w14:paraId="59D55963" w14:textId="77777777" w:rsidTr="001C0229">
        <w:trPr>
          <w:trHeight w:val="1160"/>
        </w:trPr>
        <w:tc>
          <w:tcPr>
            <w:tcW w:w="758" w:type="dxa"/>
            <w:vAlign w:val="center"/>
          </w:tcPr>
          <w:p w14:paraId="1864F9FA" w14:textId="2AFA0E2B" w:rsidR="001E39DA" w:rsidRDefault="001E39DA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74D69A93" w14:textId="6F435D2A" w:rsidR="001E39DA" w:rsidRDefault="004F1D40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minFlightTime</w:t>
            </w:r>
          </w:p>
        </w:tc>
        <w:tc>
          <w:tcPr>
            <w:tcW w:w="1566" w:type="dxa"/>
            <w:vAlign w:val="center"/>
          </w:tcPr>
          <w:p w14:paraId="67F4E06D" w14:textId="0AADB1C9" w:rsidR="001E39DA" w:rsidRDefault="004F1D40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3852AC82" w14:textId="77777777" w:rsidR="001E39DA" w:rsidRDefault="001E39DA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56B0DB2E" w14:textId="009B6DFA" w:rsidR="001E39DA" w:rsidRDefault="002F000B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Thời gian bay tối thiểu của mỗi chuyến bay trong hệ thống.</w:t>
            </w:r>
          </w:p>
        </w:tc>
      </w:tr>
      <w:tr w:rsidR="00230D7F" w14:paraId="66015FDB" w14:textId="77777777" w:rsidTr="001C0229">
        <w:trPr>
          <w:trHeight w:val="800"/>
        </w:trPr>
        <w:tc>
          <w:tcPr>
            <w:tcW w:w="758" w:type="dxa"/>
            <w:vAlign w:val="center"/>
          </w:tcPr>
          <w:p w14:paraId="5DB9C36B" w14:textId="65D6D07B" w:rsidR="001E39DA" w:rsidRDefault="002F000B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3A8AC6D3" w14:textId="383296E4" w:rsidR="001E39DA" w:rsidRDefault="006F1C20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maxTransition</w:t>
            </w:r>
            <w:r w:rsidR="00D954EC">
              <w:rPr>
                <w:lang w:val="en-US"/>
              </w:rPr>
              <w:t>Airport</w:t>
            </w:r>
          </w:p>
        </w:tc>
        <w:tc>
          <w:tcPr>
            <w:tcW w:w="1566" w:type="dxa"/>
            <w:vAlign w:val="center"/>
          </w:tcPr>
          <w:p w14:paraId="78FA5627" w14:textId="3EB9DCB8" w:rsidR="001E39DA" w:rsidRDefault="006F1C20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36C81DA4" w14:textId="77777777" w:rsidR="001E39DA" w:rsidRDefault="001E39DA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3625DFA4" w14:textId="07FA764C" w:rsidR="001E39DA" w:rsidRDefault="009C7DD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Số sân bay trung gian tối đa cho mỗi chuyến bay</w:t>
            </w:r>
            <w:r w:rsidR="00FE5F1C">
              <w:rPr>
                <w:lang w:val="en-US"/>
              </w:rPr>
              <w:t>.</w:t>
            </w:r>
          </w:p>
        </w:tc>
      </w:tr>
      <w:tr w:rsidR="00230D7F" w14:paraId="6320E0B3" w14:textId="77777777" w:rsidTr="001C0229">
        <w:trPr>
          <w:trHeight w:val="800"/>
        </w:trPr>
        <w:tc>
          <w:tcPr>
            <w:tcW w:w="758" w:type="dxa"/>
            <w:vAlign w:val="center"/>
          </w:tcPr>
          <w:p w14:paraId="37FB1090" w14:textId="78E14E17" w:rsidR="001E39DA" w:rsidRDefault="000F0034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35B7232E" w14:textId="7E041555" w:rsidR="001E39DA" w:rsidRDefault="000F003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minTransitionTime</w:t>
            </w:r>
          </w:p>
        </w:tc>
        <w:tc>
          <w:tcPr>
            <w:tcW w:w="1566" w:type="dxa"/>
            <w:vAlign w:val="center"/>
          </w:tcPr>
          <w:p w14:paraId="4DCD5E66" w14:textId="237BD11C" w:rsidR="001E39DA" w:rsidRDefault="000F003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5AAB3BDB" w14:textId="77777777" w:rsidR="001E39DA" w:rsidRDefault="001E39DA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7624215D" w14:textId="6D4A2D6E" w:rsidR="001E39DA" w:rsidRDefault="00CD19D0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Thời gian dừng tối thiểu tại các sân bay trung gian.</w:t>
            </w:r>
          </w:p>
        </w:tc>
      </w:tr>
      <w:tr w:rsidR="00230D7F" w14:paraId="6B08143F" w14:textId="77777777" w:rsidTr="001C0229">
        <w:trPr>
          <w:trHeight w:val="809"/>
        </w:trPr>
        <w:tc>
          <w:tcPr>
            <w:tcW w:w="758" w:type="dxa"/>
            <w:vAlign w:val="center"/>
          </w:tcPr>
          <w:p w14:paraId="4BBC9266" w14:textId="717CE3B0" w:rsidR="001E39DA" w:rsidRDefault="00CD19D0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1C4924E1" w14:textId="113F0363" w:rsidR="001E39DA" w:rsidRDefault="009C7DD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maxTransitionTime</w:t>
            </w:r>
          </w:p>
        </w:tc>
        <w:tc>
          <w:tcPr>
            <w:tcW w:w="1566" w:type="dxa"/>
            <w:vAlign w:val="center"/>
          </w:tcPr>
          <w:p w14:paraId="3D188CB4" w14:textId="1F251A74" w:rsidR="001E39DA" w:rsidRDefault="009C7DD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71DA9B5F" w14:textId="77777777" w:rsidR="001E39DA" w:rsidRDefault="001E39DA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6A877E60" w14:textId="5157CE82" w:rsidR="001E39DA" w:rsidRDefault="009C7DD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Thời gian dừng tối đa tại các sân bay trung gian.</w:t>
            </w:r>
          </w:p>
        </w:tc>
      </w:tr>
      <w:tr w:rsidR="00230D7F" w14:paraId="3F70310B" w14:textId="77777777" w:rsidTr="001C0229">
        <w:trPr>
          <w:trHeight w:val="800"/>
        </w:trPr>
        <w:tc>
          <w:tcPr>
            <w:tcW w:w="758" w:type="dxa"/>
            <w:vAlign w:val="center"/>
          </w:tcPr>
          <w:p w14:paraId="5FDAA042" w14:textId="309A2DD7" w:rsidR="001E39DA" w:rsidRDefault="009C7DD1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14:paraId="6142EF6C" w14:textId="0BAD3F9E" w:rsidR="001E39DA" w:rsidRDefault="00934219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numberOfTicketPerClass</w:t>
            </w:r>
          </w:p>
        </w:tc>
        <w:tc>
          <w:tcPr>
            <w:tcW w:w="1566" w:type="dxa"/>
            <w:vAlign w:val="center"/>
          </w:tcPr>
          <w:p w14:paraId="5FE7EE34" w14:textId="7FE263D3" w:rsidR="001E39DA" w:rsidRDefault="00934219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5FAA3747" w14:textId="77777777" w:rsidR="001E39DA" w:rsidRDefault="001E39DA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20177856" w14:textId="795534DA" w:rsidR="001E39DA" w:rsidRDefault="00E10986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Số lượng vé có thể có ở mỗi hạng vé của mỗi chuyến bay.</w:t>
            </w:r>
          </w:p>
        </w:tc>
      </w:tr>
      <w:tr w:rsidR="00230D7F" w14:paraId="060534A7" w14:textId="77777777" w:rsidTr="001C0229">
        <w:trPr>
          <w:trHeight w:val="791"/>
        </w:trPr>
        <w:tc>
          <w:tcPr>
            <w:tcW w:w="758" w:type="dxa"/>
            <w:vAlign w:val="center"/>
          </w:tcPr>
          <w:p w14:paraId="50D85D00" w14:textId="7A6650A7" w:rsidR="001E39DA" w:rsidRDefault="00E10986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  <w:vAlign w:val="center"/>
          </w:tcPr>
          <w:p w14:paraId="1774BB1E" w14:textId="77BD37B3" w:rsidR="001E39DA" w:rsidRDefault="0012750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ticketPricePerClass</w:t>
            </w:r>
          </w:p>
        </w:tc>
        <w:tc>
          <w:tcPr>
            <w:tcW w:w="1566" w:type="dxa"/>
            <w:vAlign w:val="center"/>
          </w:tcPr>
          <w:p w14:paraId="743B39DF" w14:textId="65957360" w:rsidR="001E39DA" w:rsidRDefault="00127504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1F282742" w14:textId="77777777" w:rsidR="001E39DA" w:rsidRDefault="001E39DA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6276E392" w14:textId="0324A299" w:rsidR="001E39DA" w:rsidRDefault="00D015E1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Đơn giá vé cho mỗi hạng vé của các chuyến bay.</w:t>
            </w:r>
          </w:p>
        </w:tc>
      </w:tr>
      <w:tr w:rsidR="00230D7F" w14:paraId="79585987" w14:textId="77777777" w:rsidTr="001C0229">
        <w:trPr>
          <w:trHeight w:val="836"/>
        </w:trPr>
        <w:tc>
          <w:tcPr>
            <w:tcW w:w="758" w:type="dxa"/>
            <w:vAlign w:val="center"/>
          </w:tcPr>
          <w:p w14:paraId="6906E6D2" w14:textId="2F7E78BD" w:rsidR="001E39DA" w:rsidRDefault="00D015E1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  <w:vAlign w:val="center"/>
          </w:tcPr>
          <w:p w14:paraId="48D20238" w14:textId="2F7D16EB" w:rsidR="001E39DA" w:rsidRDefault="00434453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lastestTimeTo</w:t>
            </w:r>
            <w:r w:rsidR="00496D3A">
              <w:rPr>
                <w:lang w:val="en-US"/>
              </w:rPr>
              <w:t>Book</w:t>
            </w:r>
          </w:p>
        </w:tc>
        <w:tc>
          <w:tcPr>
            <w:tcW w:w="1566" w:type="dxa"/>
            <w:vAlign w:val="center"/>
          </w:tcPr>
          <w:p w14:paraId="3BAC08D1" w14:textId="18A4B93B" w:rsidR="001E39DA" w:rsidRDefault="00496D3A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51DB1809" w14:textId="2223F6EA" w:rsidR="001E39DA" w:rsidRPr="00496D3A" w:rsidRDefault="001E39DA" w:rsidP="00E571E5">
            <w:pPr>
              <w:pStyle w:val="BodyText"/>
              <w:spacing w:after="0" w:line="276" w:lineRule="auto"/>
              <w:rPr>
                <w:lang w:val="en-US"/>
              </w:rPr>
            </w:pPr>
          </w:p>
        </w:tc>
        <w:tc>
          <w:tcPr>
            <w:tcW w:w="3646" w:type="dxa"/>
            <w:vAlign w:val="center"/>
          </w:tcPr>
          <w:p w14:paraId="5D35F080" w14:textId="2D62C2D7" w:rsidR="001E39DA" w:rsidRDefault="00496D3A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Thời gian chậm nhất </w:t>
            </w:r>
            <w:r w:rsidR="00897892">
              <w:rPr>
                <w:lang w:val="en-US"/>
              </w:rPr>
              <w:t>có thể</w:t>
            </w:r>
            <w:r>
              <w:rPr>
                <w:lang w:val="en-US"/>
              </w:rPr>
              <w:t xml:space="preserve"> đặt vé.</w:t>
            </w:r>
          </w:p>
        </w:tc>
      </w:tr>
      <w:tr w:rsidR="00230D7F" w14:paraId="5074C6C3" w14:textId="77777777" w:rsidTr="001C0229">
        <w:trPr>
          <w:trHeight w:val="791"/>
        </w:trPr>
        <w:tc>
          <w:tcPr>
            <w:tcW w:w="758" w:type="dxa"/>
            <w:vAlign w:val="center"/>
          </w:tcPr>
          <w:p w14:paraId="4FF394AF" w14:textId="1E995B91" w:rsidR="001E39DA" w:rsidRDefault="001F0D4C" w:rsidP="00E571E5">
            <w:pPr>
              <w:pStyle w:val="BodyText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  <w:vAlign w:val="center"/>
          </w:tcPr>
          <w:p w14:paraId="4E9BE520" w14:textId="79E6C76A" w:rsidR="001E39DA" w:rsidRDefault="002F2E2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latestTimeToCancelBooking</w:t>
            </w:r>
          </w:p>
        </w:tc>
        <w:tc>
          <w:tcPr>
            <w:tcW w:w="1566" w:type="dxa"/>
            <w:vAlign w:val="center"/>
          </w:tcPr>
          <w:p w14:paraId="4DB1D783" w14:textId="4AB0085C" w:rsidR="001E39DA" w:rsidRDefault="002F2E2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vAlign w:val="center"/>
          </w:tcPr>
          <w:p w14:paraId="3AA5A318" w14:textId="77777777" w:rsidR="001E39DA" w:rsidRDefault="001E39DA" w:rsidP="00E571E5">
            <w:pPr>
              <w:pStyle w:val="BodyText"/>
              <w:spacing w:after="0" w:line="276" w:lineRule="auto"/>
            </w:pPr>
          </w:p>
        </w:tc>
        <w:tc>
          <w:tcPr>
            <w:tcW w:w="3646" w:type="dxa"/>
            <w:vAlign w:val="center"/>
          </w:tcPr>
          <w:p w14:paraId="7F6E95C6" w14:textId="38CBEF1D" w:rsidR="001E39DA" w:rsidRDefault="002F2E28" w:rsidP="00E571E5">
            <w:pPr>
              <w:pStyle w:val="BodyText"/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Thời gian chậm nhất có thể huỷ vé.</w:t>
            </w:r>
          </w:p>
        </w:tc>
      </w:tr>
    </w:tbl>
    <w:p w14:paraId="485F54A5" w14:textId="77777777" w:rsidR="006456AA" w:rsidRPr="0013206C" w:rsidRDefault="006456AA" w:rsidP="00E571E5">
      <w:pPr>
        <w:pStyle w:val="BodyText"/>
        <w:keepLines w:val="0"/>
        <w:widowControl/>
        <w:spacing w:before="120" w:line="276" w:lineRule="auto"/>
        <w:jc w:val="both"/>
        <w:rPr>
          <w:iCs/>
          <w:color w:val="0000FF"/>
          <w:lang w:val="en-US"/>
        </w:rPr>
      </w:pPr>
    </w:p>
    <w:p w14:paraId="1FB9E976" w14:textId="77777777" w:rsidR="00FD06E2" w:rsidRDefault="00FD06E2" w:rsidP="00E571E5">
      <w:pPr>
        <w:pStyle w:val="Heading1"/>
        <w:spacing w:line="276" w:lineRule="auto"/>
      </w:pPr>
      <w:bookmarkStart w:id="5" w:name="_Toc167699050"/>
      <w:bookmarkStart w:id="6" w:name="_Toc172872219"/>
      <w:r>
        <w:t>Sơ đồ trạng thái</w:t>
      </w:r>
      <w:bookmarkEnd w:id="5"/>
      <w:bookmarkEnd w:id="6"/>
    </w:p>
    <w:p w14:paraId="1FB9E978" w14:textId="0286E492" w:rsidR="00FD06E2" w:rsidRPr="00363B6E" w:rsidRDefault="00FD06E2" w:rsidP="00E571E5">
      <w:pPr>
        <w:pStyle w:val="BodyText"/>
        <w:spacing w:line="276" w:lineRule="auto"/>
        <w:rPr>
          <w:i/>
          <w:color w:val="0000FF"/>
        </w:rPr>
      </w:pPr>
    </w:p>
    <w:sectPr w:rsidR="00FD06E2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AAFD" w14:textId="77777777" w:rsidR="000E39A3" w:rsidRDefault="000E39A3">
      <w:r>
        <w:separator/>
      </w:r>
    </w:p>
  </w:endnote>
  <w:endnote w:type="continuationSeparator" w:id="0">
    <w:p w14:paraId="210767F7" w14:textId="77777777" w:rsidR="000E39A3" w:rsidRDefault="000E39A3">
      <w:r>
        <w:continuationSeparator/>
      </w:r>
    </w:p>
  </w:endnote>
  <w:endnote w:type="continuationNotice" w:id="1">
    <w:p w14:paraId="1C4E7B3F" w14:textId="77777777" w:rsidR="000E39A3" w:rsidRDefault="000E39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E983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1FB9E994" wp14:editId="1FB9E995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1FB9E98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FB9E98C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3" behindDoc="1" locked="0" layoutInCell="1" allowOverlap="1" wp14:anchorId="1FB9E998" wp14:editId="1FB9E999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FB9E98D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FB9E98F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CDCF" w14:textId="77777777" w:rsidR="000E39A3" w:rsidRDefault="000E39A3">
      <w:r>
        <w:separator/>
      </w:r>
    </w:p>
  </w:footnote>
  <w:footnote w:type="continuationSeparator" w:id="0">
    <w:p w14:paraId="558C3FFE" w14:textId="77777777" w:rsidR="000E39A3" w:rsidRDefault="000E39A3">
      <w:r>
        <w:continuationSeparator/>
      </w:r>
    </w:p>
  </w:footnote>
  <w:footnote w:type="continuationNotice" w:id="1">
    <w:p w14:paraId="43625265" w14:textId="77777777" w:rsidR="000E39A3" w:rsidRDefault="000E39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E97D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B9E990" wp14:editId="1FB9E991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6531" id="Freeform 1" o:spid="_x0000_s1026" style="position:absolute;margin-left:0;margin-top:.75pt;width:93.15pt;height:81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sq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1FB9E992" wp14:editId="1FB9E99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B9E97E" w14:textId="77777777" w:rsidR="00746ED1" w:rsidRDefault="00746ED1" w:rsidP="00746ED1">
    <w:pPr>
      <w:pStyle w:val="Title"/>
      <w:rPr>
        <w:lang w:val="en-US"/>
      </w:rPr>
    </w:pPr>
  </w:p>
  <w:p w14:paraId="1FB9E97F" w14:textId="77777777" w:rsidR="00746ED1" w:rsidRPr="003B1A2B" w:rsidRDefault="00746ED1" w:rsidP="00746ED1">
    <w:pPr>
      <w:rPr>
        <w:lang w:val="en-US"/>
      </w:rPr>
    </w:pPr>
  </w:p>
  <w:p w14:paraId="1FB9E980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FB9E981" w14:textId="77777777" w:rsidR="00746ED1" w:rsidRPr="0040293A" w:rsidRDefault="00746ED1" w:rsidP="00746ED1">
    <w:pPr>
      <w:pStyle w:val="Header"/>
      <w:rPr>
        <w:rFonts w:eastAsia="Tahoma"/>
      </w:rPr>
    </w:pPr>
  </w:p>
  <w:p w14:paraId="1FB9E982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E984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8242" behindDoc="1" locked="0" layoutInCell="1" allowOverlap="1" wp14:anchorId="1FB9E996" wp14:editId="1FB9E997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071CF" w:rsidRPr="00F071CF" w14:paraId="1FB9E987" w14:textId="77777777" w:rsidTr="00746ED1">
      <w:tc>
        <w:tcPr>
          <w:tcW w:w="6623" w:type="dxa"/>
        </w:tcPr>
        <w:p w14:paraId="1FB9E985" w14:textId="3D469BB5" w:rsidR="00FD06E2" w:rsidRPr="00F071CF" w:rsidRDefault="00F071CF" w:rsidP="00565DFE">
          <w:pPr>
            <w:pStyle w:val="Header"/>
            <w:rPr>
              <w:lang w:val="en-US"/>
            </w:rPr>
          </w:pPr>
          <w:r w:rsidRPr="00F071CF">
            <w:rPr>
              <w:lang w:val="en-US"/>
            </w:rPr>
            <w:t>Phần mềm quản lý bán vé chuyến bay</w:t>
          </w:r>
        </w:p>
      </w:tc>
      <w:tc>
        <w:tcPr>
          <w:tcW w:w="2620" w:type="dxa"/>
        </w:tcPr>
        <w:p w14:paraId="1FB9E986" w14:textId="160A16CE" w:rsidR="00FD06E2" w:rsidRPr="00F071CF" w:rsidRDefault="00FD06E2" w:rsidP="00565DFE">
          <w:pPr>
            <w:pStyle w:val="Header"/>
            <w:rPr>
              <w:lang w:val="en-US"/>
            </w:rPr>
          </w:pPr>
          <w:r w:rsidRPr="00F071CF">
            <w:rPr>
              <w:lang w:val="en-US"/>
            </w:rPr>
            <w:t xml:space="preserve">Phiên bản: </w:t>
          </w:r>
          <w:r w:rsidR="00F071CF" w:rsidRPr="00F071CF">
            <w:rPr>
              <w:lang w:val="en-US"/>
            </w:rPr>
            <w:t>1.0</w:t>
          </w:r>
        </w:p>
      </w:tc>
    </w:tr>
    <w:tr w:rsidR="00F071CF" w:rsidRPr="00F071CF" w14:paraId="1FB9E98A" w14:textId="77777777" w:rsidTr="00746ED1">
      <w:trPr>
        <w:trHeight w:val="130"/>
      </w:trPr>
      <w:tc>
        <w:tcPr>
          <w:tcW w:w="6623" w:type="dxa"/>
        </w:tcPr>
        <w:p w14:paraId="1FB9E988" w14:textId="77777777" w:rsidR="00FD06E2" w:rsidRPr="00F071CF" w:rsidRDefault="00FD06E2" w:rsidP="00565DFE">
          <w:pPr>
            <w:pStyle w:val="Header"/>
            <w:rPr>
              <w:lang w:val="en-US"/>
            </w:rPr>
          </w:pPr>
          <w:r w:rsidRPr="00F071CF"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1FB9E989" w14:textId="1A0C952F" w:rsidR="00FD06E2" w:rsidRPr="00F071CF" w:rsidRDefault="00FD06E2" w:rsidP="00565DFE">
          <w:pPr>
            <w:pStyle w:val="Header"/>
            <w:rPr>
              <w:lang w:val="en-US"/>
            </w:rPr>
          </w:pPr>
          <w:r w:rsidRPr="00F071CF">
            <w:rPr>
              <w:lang w:val="en-US"/>
            </w:rPr>
            <w:t xml:space="preserve">Ngày: </w:t>
          </w:r>
          <w:r w:rsidR="00F071CF" w:rsidRPr="00F071CF">
            <w:rPr>
              <w:lang w:val="en-US"/>
            </w:rPr>
            <w:t>12/05/2022</w:t>
          </w:r>
        </w:p>
      </w:tc>
    </w:tr>
  </w:tbl>
  <w:p w14:paraId="1FB9E98B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2915E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64700C0"/>
    <w:multiLevelType w:val="hybridMultilevel"/>
    <w:tmpl w:val="55A659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16B79C6"/>
    <w:multiLevelType w:val="hybridMultilevel"/>
    <w:tmpl w:val="E1C6FC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1877270">
    <w:abstractNumId w:val="0"/>
  </w:num>
  <w:num w:numId="2" w16cid:durableId="18433549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898122768">
    <w:abstractNumId w:val="26"/>
  </w:num>
  <w:num w:numId="4" w16cid:durableId="2007130596">
    <w:abstractNumId w:val="23"/>
  </w:num>
  <w:num w:numId="5" w16cid:durableId="2111394462">
    <w:abstractNumId w:val="27"/>
  </w:num>
  <w:num w:numId="6" w16cid:durableId="1838693079">
    <w:abstractNumId w:val="14"/>
  </w:num>
  <w:num w:numId="7" w16cid:durableId="1480414072">
    <w:abstractNumId w:val="28"/>
  </w:num>
  <w:num w:numId="8" w16cid:durableId="1243375953">
    <w:abstractNumId w:val="33"/>
  </w:num>
  <w:num w:numId="9" w16cid:durableId="1490290645">
    <w:abstractNumId w:val="19"/>
  </w:num>
  <w:num w:numId="10" w16cid:durableId="1751345878">
    <w:abstractNumId w:val="11"/>
  </w:num>
  <w:num w:numId="11" w16cid:durableId="859204642">
    <w:abstractNumId w:val="39"/>
  </w:num>
  <w:num w:numId="12" w16cid:durableId="1914512216">
    <w:abstractNumId w:val="35"/>
  </w:num>
  <w:num w:numId="13" w16cid:durableId="149299702">
    <w:abstractNumId w:val="32"/>
  </w:num>
  <w:num w:numId="14" w16cid:durableId="1808472002">
    <w:abstractNumId w:val="4"/>
  </w:num>
  <w:num w:numId="15" w16cid:durableId="1909800847">
    <w:abstractNumId w:val="7"/>
  </w:num>
  <w:num w:numId="16" w16cid:durableId="120536315">
    <w:abstractNumId w:val="31"/>
  </w:num>
  <w:num w:numId="17" w16cid:durableId="1629318650">
    <w:abstractNumId w:val="37"/>
  </w:num>
  <w:num w:numId="18" w16cid:durableId="1700423946">
    <w:abstractNumId w:val="18"/>
  </w:num>
  <w:num w:numId="19" w16cid:durableId="647054915">
    <w:abstractNumId w:val="30"/>
  </w:num>
  <w:num w:numId="20" w16cid:durableId="1925721193">
    <w:abstractNumId w:val="36"/>
  </w:num>
  <w:num w:numId="21" w16cid:durableId="424149744">
    <w:abstractNumId w:val="38"/>
  </w:num>
  <w:num w:numId="22" w16cid:durableId="1585606942">
    <w:abstractNumId w:val="12"/>
  </w:num>
  <w:num w:numId="23" w16cid:durableId="1714035400">
    <w:abstractNumId w:val="22"/>
  </w:num>
  <w:num w:numId="24" w16cid:durableId="614140600">
    <w:abstractNumId w:val="8"/>
  </w:num>
  <w:num w:numId="25" w16cid:durableId="789906587">
    <w:abstractNumId w:val="6"/>
  </w:num>
  <w:num w:numId="26" w16cid:durableId="161093208">
    <w:abstractNumId w:val="20"/>
  </w:num>
  <w:num w:numId="27" w16cid:durableId="1814104370">
    <w:abstractNumId w:val="29"/>
  </w:num>
  <w:num w:numId="28" w16cid:durableId="5730557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080903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506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82472509">
    <w:abstractNumId w:val="5"/>
  </w:num>
  <w:num w:numId="32" w16cid:durableId="1872763765">
    <w:abstractNumId w:val="3"/>
  </w:num>
  <w:num w:numId="33" w16cid:durableId="1741781789">
    <w:abstractNumId w:val="21"/>
  </w:num>
  <w:num w:numId="34" w16cid:durableId="1420130094">
    <w:abstractNumId w:val="34"/>
  </w:num>
  <w:num w:numId="35" w16cid:durableId="1793861217">
    <w:abstractNumId w:val="25"/>
  </w:num>
  <w:num w:numId="36" w16cid:durableId="1313876814">
    <w:abstractNumId w:val="10"/>
  </w:num>
  <w:num w:numId="37" w16cid:durableId="1464617159">
    <w:abstractNumId w:val="16"/>
  </w:num>
  <w:num w:numId="38" w16cid:durableId="983319219">
    <w:abstractNumId w:val="9"/>
  </w:num>
  <w:num w:numId="39" w16cid:durableId="1711764201">
    <w:abstractNumId w:val="24"/>
  </w:num>
  <w:num w:numId="40" w16cid:durableId="2030176155">
    <w:abstractNumId w:val="15"/>
  </w:num>
  <w:num w:numId="41" w16cid:durableId="1447116284">
    <w:abstractNumId w:val="17"/>
  </w:num>
  <w:num w:numId="42" w16cid:durableId="638614885">
    <w:abstractNumId w:val="2"/>
  </w:num>
  <w:num w:numId="43" w16cid:durableId="20077843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0423F"/>
    <w:rsid w:val="00005DF4"/>
    <w:rsid w:val="00012384"/>
    <w:rsid w:val="00017E3C"/>
    <w:rsid w:val="00022F53"/>
    <w:rsid w:val="00024DF0"/>
    <w:rsid w:val="00030709"/>
    <w:rsid w:val="00033A62"/>
    <w:rsid w:val="00033EB6"/>
    <w:rsid w:val="00040E91"/>
    <w:rsid w:val="0004227F"/>
    <w:rsid w:val="00046E04"/>
    <w:rsid w:val="00047396"/>
    <w:rsid w:val="00047450"/>
    <w:rsid w:val="00053E60"/>
    <w:rsid w:val="000615CB"/>
    <w:rsid w:val="000619A9"/>
    <w:rsid w:val="000660C9"/>
    <w:rsid w:val="0006764D"/>
    <w:rsid w:val="00071D02"/>
    <w:rsid w:val="00076D50"/>
    <w:rsid w:val="00084248"/>
    <w:rsid w:val="00085430"/>
    <w:rsid w:val="000934DA"/>
    <w:rsid w:val="00093AC2"/>
    <w:rsid w:val="00095FB4"/>
    <w:rsid w:val="000A272D"/>
    <w:rsid w:val="000B1437"/>
    <w:rsid w:val="000C0CA8"/>
    <w:rsid w:val="000C1C1C"/>
    <w:rsid w:val="000C3FA8"/>
    <w:rsid w:val="000C5942"/>
    <w:rsid w:val="000D1D25"/>
    <w:rsid w:val="000D377C"/>
    <w:rsid w:val="000D66C4"/>
    <w:rsid w:val="000E0CAF"/>
    <w:rsid w:val="000E39A3"/>
    <w:rsid w:val="000E7F73"/>
    <w:rsid w:val="000F0034"/>
    <w:rsid w:val="000F1CF5"/>
    <w:rsid w:val="00100779"/>
    <w:rsid w:val="00106413"/>
    <w:rsid w:val="00106A16"/>
    <w:rsid w:val="00123E71"/>
    <w:rsid w:val="00125EBF"/>
    <w:rsid w:val="00127504"/>
    <w:rsid w:val="00130BBB"/>
    <w:rsid w:val="0013206C"/>
    <w:rsid w:val="00134F09"/>
    <w:rsid w:val="00135F9E"/>
    <w:rsid w:val="00136588"/>
    <w:rsid w:val="00144C21"/>
    <w:rsid w:val="00145DA2"/>
    <w:rsid w:val="001460E3"/>
    <w:rsid w:val="001479C6"/>
    <w:rsid w:val="00147A0A"/>
    <w:rsid w:val="00150DD6"/>
    <w:rsid w:val="00163333"/>
    <w:rsid w:val="00165E7E"/>
    <w:rsid w:val="00172379"/>
    <w:rsid w:val="00176E3A"/>
    <w:rsid w:val="00190880"/>
    <w:rsid w:val="001930D6"/>
    <w:rsid w:val="00194340"/>
    <w:rsid w:val="001977FF"/>
    <w:rsid w:val="001A3901"/>
    <w:rsid w:val="001A54EA"/>
    <w:rsid w:val="001A6914"/>
    <w:rsid w:val="001B6653"/>
    <w:rsid w:val="001C0229"/>
    <w:rsid w:val="001C32C7"/>
    <w:rsid w:val="001E0A00"/>
    <w:rsid w:val="001E35A7"/>
    <w:rsid w:val="001E39DA"/>
    <w:rsid w:val="001E5A80"/>
    <w:rsid w:val="001E6797"/>
    <w:rsid w:val="001E7B8B"/>
    <w:rsid w:val="001E7D45"/>
    <w:rsid w:val="001F0D4C"/>
    <w:rsid w:val="001F1506"/>
    <w:rsid w:val="002003E3"/>
    <w:rsid w:val="002004EA"/>
    <w:rsid w:val="002027EC"/>
    <w:rsid w:val="00204DBF"/>
    <w:rsid w:val="00205EA2"/>
    <w:rsid w:val="002070B2"/>
    <w:rsid w:val="00207B87"/>
    <w:rsid w:val="00213B43"/>
    <w:rsid w:val="00215DF0"/>
    <w:rsid w:val="00224BAE"/>
    <w:rsid w:val="00225370"/>
    <w:rsid w:val="002275F4"/>
    <w:rsid w:val="00230D7F"/>
    <w:rsid w:val="00235277"/>
    <w:rsid w:val="002445FB"/>
    <w:rsid w:val="00251342"/>
    <w:rsid w:val="00252C0C"/>
    <w:rsid w:val="00255E90"/>
    <w:rsid w:val="00261A0F"/>
    <w:rsid w:val="00270395"/>
    <w:rsid w:val="00275E86"/>
    <w:rsid w:val="00283B09"/>
    <w:rsid w:val="002857C6"/>
    <w:rsid w:val="00285C0C"/>
    <w:rsid w:val="002A0F88"/>
    <w:rsid w:val="002A109F"/>
    <w:rsid w:val="002B2331"/>
    <w:rsid w:val="002B30CD"/>
    <w:rsid w:val="002B37AA"/>
    <w:rsid w:val="002B66C5"/>
    <w:rsid w:val="002B679F"/>
    <w:rsid w:val="002C3B39"/>
    <w:rsid w:val="002C3E51"/>
    <w:rsid w:val="002C3F29"/>
    <w:rsid w:val="002D0EAB"/>
    <w:rsid w:val="002D4726"/>
    <w:rsid w:val="002D7A6B"/>
    <w:rsid w:val="002E1DBC"/>
    <w:rsid w:val="002F000B"/>
    <w:rsid w:val="002F2E28"/>
    <w:rsid w:val="002F3810"/>
    <w:rsid w:val="002F45F2"/>
    <w:rsid w:val="002F7791"/>
    <w:rsid w:val="002F7D3E"/>
    <w:rsid w:val="00300E9A"/>
    <w:rsid w:val="0030436F"/>
    <w:rsid w:val="0030565B"/>
    <w:rsid w:val="00310203"/>
    <w:rsid w:val="00310DA1"/>
    <w:rsid w:val="00317F83"/>
    <w:rsid w:val="00320CBD"/>
    <w:rsid w:val="00321D53"/>
    <w:rsid w:val="00322539"/>
    <w:rsid w:val="00327BB2"/>
    <w:rsid w:val="00333599"/>
    <w:rsid w:val="00333B78"/>
    <w:rsid w:val="00333F3C"/>
    <w:rsid w:val="00337A0E"/>
    <w:rsid w:val="0034261B"/>
    <w:rsid w:val="003469BC"/>
    <w:rsid w:val="003518D3"/>
    <w:rsid w:val="00354235"/>
    <w:rsid w:val="00362991"/>
    <w:rsid w:val="00363B6E"/>
    <w:rsid w:val="003749C5"/>
    <w:rsid w:val="0037628A"/>
    <w:rsid w:val="003864CD"/>
    <w:rsid w:val="00390582"/>
    <w:rsid w:val="00391183"/>
    <w:rsid w:val="003961A2"/>
    <w:rsid w:val="00396CDD"/>
    <w:rsid w:val="003A3E02"/>
    <w:rsid w:val="003A5A7C"/>
    <w:rsid w:val="003B6D89"/>
    <w:rsid w:val="003C1376"/>
    <w:rsid w:val="003C1D7F"/>
    <w:rsid w:val="003C2ECE"/>
    <w:rsid w:val="003C4187"/>
    <w:rsid w:val="003C6BD5"/>
    <w:rsid w:val="003D252E"/>
    <w:rsid w:val="003D2AB9"/>
    <w:rsid w:val="003D5768"/>
    <w:rsid w:val="003E113A"/>
    <w:rsid w:val="003E1A8D"/>
    <w:rsid w:val="003F10C5"/>
    <w:rsid w:val="003F7CE0"/>
    <w:rsid w:val="00401BEC"/>
    <w:rsid w:val="00403D99"/>
    <w:rsid w:val="00404982"/>
    <w:rsid w:val="004066C0"/>
    <w:rsid w:val="00422AE6"/>
    <w:rsid w:val="00425EFA"/>
    <w:rsid w:val="00434453"/>
    <w:rsid w:val="00435A86"/>
    <w:rsid w:val="00435B8D"/>
    <w:rsid w:val="00441AC8"/>
    <w:rsid w:val="004540F1"/>
    <w:rsid w:val="00462A8D"/>
    <w:rsid w:val="00480C92"/>
    <w:rsid w:val="00483225"/>
    <w:rsid w:val="00484B21"/>
    <w:rsid w:val="00485E43"/>
    <w:rsid w:val="00494A0A"/>
    <w:rsid w:val="0049659A"/>
    <w:rsid w:val="00496D3A"/>
    <w:rsid w:val="00497CFF"/>
    <w:rsid w:val="004A2BB0"/>
    <w:rsid w:val="004A6BB7"/>
    <w:rsid w:val="004B62CE"/>
    <w:rsid w:val="004B7CC9"/>
    <w:rsid w:val="004B7EDC"/>
    <w:rsid w:val="004C11B9"/>
    <w:rsid w:val="004C53F5"/>
    <w:rsid w:val="004C6C38"/>
    <w:rsid w:val="004D12C0"/>
    <w:rsid w:val="004D18EA"/>
    <w:rsid w:val="004D1F87"/>
    <w:rsid w:val="004D3EBE"/>
    <w:rsid w:val="004D3F69"/>
    <w:rsid w:val="004D45CD"/>
    <w:rsid w:val="004D510E"/>
    <w:rsid w:val="004E39F0"/>
    <w:rsid w:val="004E61F7"/>
    <w:rsid w:val="004F1D40"/>
    <w:rsid w:val="004F4498"/>
    <w:rsid w:val="004F4A1E"/>
    <w:rsid w:val="004F53C7"/>
    <w:rsid w:val="00501EAE"/>
    <w:rsid w:val="00504D85"/>
    <w:rsid w:val="00517723"/>
    <w:rsid w:val="00522E3C"/>
    <w:rsid w:val="0052382A"/>
    <w:rsid w:val="00524D16"/>
    <w:rsid w:val="00534031"/>
    <w:rsid w:val="005439AE"/>
    <w:rsid w:val="005470DC"/>
    <w:rsid w:val="005473D2"/>
    <w:rsid w:val="0055581B"/>
    <w:rsid w:val="005559F0"/>
    <w:rsid w:val="005575F2"/>
    <w:rsid w:val="00562E67"/>
    <w:rsid w:val="00565DFE"/>
    <w:rsid w:val="00570EE0"/>
    <w:rsid w:val="0057245F"/>
    <w:rsid w:val="0057432C"/>
    <w:rsid w:val="005745A2"/>
    <w:rsid w:val="00577820"/>
    <w:rsid w:val="00577A55"/>
    <w:rsid w:val="0058233C"/>
    <w:rsid w:val="005848E3"/>
    <w:rsid w:val="005872D5"/>
    <w:rsid w:val="00593C4E"/>
    <w:rsid w:val="005A02B6"/>
    <w:rsid w:val="005A6B92"/>
    <w:rsid w:val="005A714E"/>
    <w:rsid w:val="005A7D86"/>
    <w:rsid w:val="005B6043"/>
    <w:rsid w:val="005C1BA4"/>
    <w:rsid w:val="005C7FE9"/>
    <w:rsid w:val="005D3A4C"/>
    <w:rsid w:val="005D3DD3"/>
    <w:rsid w:val="005D745B"/>
    <w:rsid w:val="005E11DF"/>
    <w:rsid w:val="005E2817"/>
    <w:rsid w:val="005F3F51"/>
    <w:rsid w:val="005F6598"/>
    <w:rsid w:val="005F6858"/>
    <w:rsid w:val="00612AC3"/>
    <w:rsid w:val="00616667"/>
    <w:rsid w:val="00626A97"/>
    <w:rsid w:val="00631D0D"/>
    <w:rsid w:val="00637BC9"/>
    <w:rsid w:val="006456AA"/>
    <w:rsid w:val="00645BE6"/>
    <w:rsid w:val="00651D59"/>
    <w:rsid w:val="006618BE"/>
    <w:rsid w:val="00667D25"/>
    <w:rsid w:val="00667F83"/>
    <w:rsid w:val="0067320B"/>
    <w:rsid w:val="0068112A"/>
    <w:rsid w:val="006813A6"/>
    <w:rsid w:val="00681CD0"/>
    <w:rsid w:val="00692302"/>
    <w:rsid w:val="006924A1"/>
    <w:rsid w:val="00692778"/>
    <w:rsid w:val="006B28B6"/>
    <w:rsid w:val="006B517D"/>
    <w:rsid w:val="006C36BA"/>
    <w:rsid w:val="006C4A65"/>
    <w:rsid w:val="006C70AC"/>
    <w:rsid w:val="006D1CF5"/>
    <w:rsid w:val="006D26A4"/>
    <w:rsid w:val="006D3754"/>
    <w:rsid w:val="006D4B40"/>
    <w:rsid w:val="006D587C"/>
    <w:rsid w:val="006D7EB1"/>
    <w:rsid w:val="006F1C20"/>
    <w:rsid w:val="006F1E66"/>
    <w:rsid w:val="006F2568"/>
    <w:rsid w:val="00700B9A"/>
    <w:rsid w:val="00711EF4"/>
    <w:rsid w:val="007156AB"/>
    <w:rsid w:val="00716C45"/>
    <w:rsid w:val="0072410D"/>
    <w:rsid w:val="00724AC2"/>
    <w:rsid w:val="00731923"/>
    <w:rsid w:val="00732E45"/>
    <w:rsid w:val="00734D48"/>
    <w:rsid w:val="007413E8"/>
    <w:rsid w:val="007418E9"/>
    <w:rsid w:val="00742C13"/>
    <w:rsid w:val="007462D1"/>
    <w:rsid w:val="00746ED1"/>
    <w:rsid w:val="00751440"/>
    <w:rsid w:val="00753373"/>
    <w:rsid w:val="0076105C"/>
    <w:rsid w:val="00762FCB"/>
    <w:rsid w:val="007653F8"/>
    <w:rsid w:val="00767A40"/>
    <w:rsid w:val="00770F72"/>
    <w:rsid w:val="00775D5A"/>
    <w:rsid w:val="00775ECE"/>
    <w:rsid w:val="00780F1A"/>
    <w:rsid w:val="00781AE3"/>
    <w:rsid w:val="007A1DE8"/>
    <w:rsid w:val="007A5862"/>
    <w:rsid w:val="007B17D1"/>
    <w:rsid w:val="007D7611"/>
    <w:rsid w:val="007E2F73"/>
    <w:rsid w:val="007E700F"/>
    <w:rsid w:val="007E74F0"/>
    <w:rsid w:val="007E7AFF"/>
    <w:rsid w:val="007F0DBB"/>
    <w:rsid w:val="007F1CEC"/>
    <w:rsid w:val="00804D88"/>
    <w:rsid w:val="008076C9"/>
    <w:rsid w:val="00813CBB"/>
    <w:rsid w:val="00815078"/>
    <w:rsid w:val="008167AF"/>
    <w:rsid w:val="00823C12"/>
    <w:rsid w:val="00830980"/>
    <w:rsid w:val="00833261"/>
    <w:rsid w:val="00833869"/>
    <w:rsid w:val="00842F18"/>
    <w:rsid w:val="008449FB"/>
    <w:rsid w:val="0084601F"/>
    <w:rsid w:val="00850543"/>
    <w:rsid w:val="00851902"/>
    <w:rsid w:val="008532D9"/>
    <w:rsid w:val="0085459B"/>
    <w:rsid w:val="00877289"/>
    <w:rsid w:val="00877764"/>
    <w:rsid w:val="0088259F"/>
    <w:rsid w:val="00887398"/>
    <w:rsid w:val="00897892"/>
    <w:rsid w:val="008A0B47"/>
    <w:rsid w:val="008A575E"/>
    <w:rsid w:val="008B290D"/>
    <w:rsid w:val="008C0D4D"/>
    <w:rsid w:val="008C1403"/>
    <w:rsid w:val="008C1D2E"/>
    <w:rsid w:val="008C7910"/>
    <w:rsid w:val="008D0F9B"/>
    <w:rsid w:val="008D24CB"/>
    <w:rsid w:val="008D3A2F"/>
    <w:rsid w:val="008E1750"/>
    <w:rsid w:val="008E4BD2"/>
    <w:rsid w:val="008E6CF6"/>
    <w:rsid w:val="008F22E3"/>
    <w:rsid w:val="008F4FF1"/>
    <w:rsid w:val="008F7BA1"/>
    <w:rsid w:val="009109B7"/>
    <w:rsid w:val="00912D29"/>
    <w:rsid w:val="009263E8"/>
    <w:rsid w:val="00926471"/>
    <w:rsid w:val="00934219"/>
    <w:rsid w:val="00934D3D"/>
    <w:rsid w:val="00941297"/>
    <w:rsid w:val="00947BC6"/>
    <w:rsid w:val="00962368"/>
    <w:rsid w:val="009764BE"/>
    <w:rsid w:val="00976B62"/>
    <w:rsid w:val="00976D26"/>
    <w:rsid w:val="009770DF"/>
    <w:rsid w:val="00982F12"/>
    <w:rsid w:val="00990020"/>
    <w:rsid w:val="009A15A6"/>
    <w:rsid w:val="009A2626"/>
    <w:rsid w:val="009A2FB3"/>
    <w:rsid w:val="009A61E4"/>
    <w:rsid w:val="009B3301"/>
    <w:rsid w:val="009B6914"/>
    <w:rsid w:val="009B6E07"/>
    <w:rsid w:val="009C7DD1"/>
    <w:rsid w:val="009D1ACB"/>
    <w:rsid w:val="009E1484"/>
    <w:rsid w:val="009E17C8"/>
    <w:rsid w:val="009E7660"/>
    <w:rsid w:val="009E77C3"/>
    <w:rsid w:val="009F4701"/>
    <w:rsid w:val="009F6520"/>
    <w:rsid w:val="00A03B01"/>
    <w:rsid w:val="00A122CE"/>
    <w:rsid w:val="00A15D62"/>
    <w:rsid w:val="00A23992"/>
    <w:rsid w:val="00A247FD"/>
    <w:rsid w:val="00A32293"/>
    <w:rsid w:val="00A40647"/>
    <w:rsid w:val="00A40D45"/>
    <w:rsid w:val="00A43260"/>
    <w:rsid w:val="00A47902"/>
    <w:rsid w:val="00A511C9"/>
    <w:rsid w:val="00A54396"/>
    <w:rsid w:val="00A560BC"/>
    <w:rsid w:val="00A64546"/>
    <w:rsid w:val="00A67137"/>
    <w:rsid w:val="00A72FF1"/>
    <w:rsid w:val="00A84612"/>
    <w:rsid w:val="00A87E9D"/>
    <w:rsid w:val="00A9072F"/>
    <w:rsid w:val="00A92BEC"/>
    <w:rsid w:val="00A93D3F"/>
    <w:rsid w:val="00A950D8"/>
    <w:rsid w:val="00A96AF9"/>
    <w:rsid w:val="00AA0E27"/>
    <w:rsid w:val="00AA30A6"/>
    <w:rsid w:val="00AA49C3"/>
    <w:rsid w:val="00AB4462"/>
    <w:rsid w:val="00AC1B23"/>
    <w:rsid w:val="00AE155B"/>
    <w:rsid w:val="00AE210C"/>
    <w:rsid w:val="00AE56AE"/>
    <w:rsid w:val="00AF0050"/>
    <w:rsid w:val="00AF51E5"/>
    <w:rsid w:val="00AF572D"/>
    <w:rsid w:val="00AF7566"/>
    <w:rsid w:val="00B023B1"/>
    <w:rsid w:val="00B02889"/>
    <w:rsid w:val="00B07009"/>
    <w:rsid w:val="00B201BA"/>
    <w:rsid w:val="00B268A5"/>
    <w:rsid w:val="00B33EC4"/>
    <w:rsid w:val="00B34174"/>
    <w:rsid w:val="00B36435"/>
    <w:rsid w:val="00B40472"/>
    <w:rsid w:val="00B4356D"/>
    <w:rsid w:val="00B51049"/>
    <w:rsid w:val="00B62132"/>
    <w:rsid w:val="00B712D3"/>
    <w:rsid w:val="00B742A6"/>
    <w:rsid w:val="00B81F53"/>
    <w:rsid w:val="00B82CDD"/>
    <w:rsid w:val="00B9220E"/>
    <w:rsid w:val="00B953D7"/>
    <w:rsid w:val="00BA1D33"/>
    <w:rsid w:val="00BA6FB3"/>
    <w:rsid w:val="00BB01CF"/>
    <w:rsid w:val="00BB6462"/>
    <w:rsid w:val="00BB6FDB"/>
    <w:rsid w:val="00BC4DD8"/>
    <w:rsid w:val="00BC63B9"/>
    <w:rsid w:val="00BC79C8"/>
    <w:rsid w:val="00BD1848"/>
    <w:rsid w:val="00BD1F8A"/>
    <w:rsid w:val="00BD2629"/>
    <w:rsid w:val="00BD47CE"/>
    <w:rsid w:val="00BE0D07"/>
    <w:rsid w:val="00BE0EA3"/>
    <w:rsid w:val="00BE74F6"/>
    <w:rsid w:val="00BE7903"/>
    <w:rsid w:val="00BF178D"/>
    <w:rsid w:val="00BF303D"/>
    <w:rsid w:val="00C107A7"/>
    <w:rsid w:val="00C110A2"/>
    <w:rsid w:val="00C122ED"/>
    <w:rsid w:val="00C161AA"/>
    <w:rsid w:val="00C36956"/>
    <w:rsid w:val="00C41866"/>
    <w:rsid w:val="00C43DAC"/>
    <w:rsid w:val="00C4753D"/>
    <w:rsid w:val="00C5529F"/>
    <w:rsid w:val="00C61B9D"/>
    <w:rsid w:val="00C727DB"/>
    <w:rsid w:val="00C74FC8"/>
    <w:rsid w:val="00C839D7"/>
    <w:rsid w:val="00C84996"/>
    <w:rsid w:val="00C85A45"/>
    <w:rsid w:val="00C929D6"/>
    <w:rsid w:val="00CA6682"/>
    <w:rsid w:val="00CB7971"/>
    <w:rsid w:val="00CC3860"/>
    <w:rsid w:val="00CC7780"/>
    <w:rsid w:val="00CD0C8C"/>
    <w:rsid w:val="00CD19D0"/>
    <w:rsid w:val="00CD4F27"/>
    <w:rsid w:val="00CD6DEB"/>
    <w:rsid w:val="00CD7108"/>
    <w:rsid w:val="00CD77E9"/>
    <w:rsid w:val="00CE466D"/>
    <w:rsid w:val="00CE7D5B"/>
    <w:rsid w:val="00CF0F89"/>
    <w:rsid w:val="00CF3F52"/>
    <w:rsid w:val="00CF40C8"/>
    <w:rsid w:val="00CF4308"/>
    <w:rsid w:val="00CF5625"/>
    <w:rsid w:val="00D015E1"/>
    <w:rsid w:val="00D146A9"/>
    <w:rsid w:val="00D16756"/>
    <w:rsid w:val="00D16D50"/>
    <w:rsid w:val="00D24303"/>
    <w:rsid w:val="00D24AA7"/>
    <w:rsid w:val="00D24E39"/>
    <w:rsid w:val="00D26196"/>
    <w:rsid w:val="00D305AA"/>
    <w:rsid w:val="00D31197"/>
    <w:rsid w:val="00D33142"/>
    <w:rsid w:val="00D33381"/>
    <w:rsid w:val="00D40E11"/>
    <w:rsid w:val="00D52AFF"/>
    <w:rsid w:val="00D5462D"/>
    <w:rsid w:val="00D549DF"/>
    <w:rsid w:val="00D54C75"/>
    <w:rsid w:val="00D54FAE"/>
    <w:rsid w:val="00D55F4B"/>
    <w:rsid w:val="00D66948"/>
    <w:rsid w:val="00D7062A"/>
    <w:rsid w:val="00D7364D"/>
    <w:rsid w:val="00D74166"/>
    <w:rsid w:val="00D746CE"/>
    <w:rsid w:val="00D77131"/>
    <w:rsid w:val="00D77DD3"/>
    <w:rsid w:val="00D817E0"/>
    <w:rsid w:val="00D82F36"/>
    <w:rsid w:val="00D8311E"/>
    <w:rsid w:val="00D954EC"/>
    <w:rsid w:val="00D97B4D"/>
    <w:rsid w:val="00DA0142"/>
    <w:rsid w:val="00DA09F3"/>
    <w:rsid w:val="00DA2A6D"/>
    <w:rsid w:val="00DB033A"/>
    <w:rsid w:val="00DB040C"/>
    <w:rsid w:val="00DB0EC0"/>
    <w:rsid w:val="00DB22FA"/>
    <w:rsid w:val="00DB297E"/>
    <w:rsid w:val="00DB3ADA"/>
    <w:rsid w:val="00DC0154"/>
    <w:rsid w:val="00DC20D1"/>
    <w:rsid w:val="00DE15F8"/>
    <w:rsid w:val="00DE2081"/>
    <w:rsid w:val="00DE702C"/>
    <w:rsid w:val="00E01317"/>
    <w:rsid w:val="00E02DC0"/>
    <w:rsid w:val="00E03293"/>
    <w:rsid w:val="00E0693D"/>
    <w:rsid w:val="00E10913"/>
    <w:rsid w:val="00E10986"/>
    <w:rsid w:val="00E133D5"/>
    <w:rsid w:val="00E21A4E"/>
    <w:rsid w:val="00E23C82"/>
    <w:rsid w:val="00E243C2"/>
    <w:rsid w:val="00E41BAA"/>
    <w:rsid w:val="00E571E5"/>
    <w:rsid w:val="00E618DB"/>
    <w:rsid w:val="00E72DFD"/>
    <w:rsid w:val="00E73AA7"/>
    <w:rsid w:val="00E767A4"/>
    <w:rsid w:val="00E8280F"/>
    <w:rsid w:val="00E92301"/>
    <w:rsid w:val="00E95CBC"/>
    <w:rsid w:val="00E97D17"/>
    <w:rsid w:val="00EA48D8"/>
    <w:rsid w:val="00EA51D3"/>
    <w:rsid w:val="00EB428F"/>
    <w:rsid w:val="00EC3398"/>
    <w:rsid w:val="00ED0181"/>
    <w:rsid w:val="00ED1A23"/>
    <w:rsid w:val="00ED1B91"/>
    <w:rsid w:val="00ED3427"/>
    <w:rsid w:val="00ED4793"/>
    <w:rsid w:val="00EE031C"/>
    <w:rsid w:val="00EE68E5"/>
    <w:rsid w:val="00EF38C4"/>
    <w:rsid w:val="00EF4BAC"/>
    <w:rsid w:val="00EF5966"/>
    <w:rsid w:val="00F011F1"/>
    <w:rsid w:val="00F04D39"/>
    <w:rsid w:val="00F071CF"/>
    <w:rsid w:val="00F10D35"/>
    <w:rsid w:val="00F121F5"/>
    <w:rsid w:val="00F128AB"/>
    <w:rsid w:val="00F12F35"/>
    <w:rsid w:val="00F13A3B"/>
    <w:rsid w:val="00F144E0"/>
    <w:rsid w:val="00F22516"/>
    <w:rsid w:val="00F23857"/>
    <w:rsid w:val="00F31231"/>
    <w:rsid w:val="00F40611"/>
    <w:rsid w:val="00F46CAE"/>
    <w:rsid w:val="00F472F5"/>
    <w:rsid w:val="00F50D41"/>
    <w:rsid w:val="00F52097"/>
    <w:rsid w:val="00F6019B"/>
    <w:rsid w:val="00F60B26"/>
    <w:rsid w:val="00F6187F"/>
    <w:rsid w:val="00F62341"/>
    <w:rsid w:val="00F66431"/>
    <w:rsid w:val="00F67C76"/>
    <w:rsid w:val="00F728E0"/>
    <w:rsid w:val="00F7338D"/>
    <w:rsid w:val="00F742FE"/>
    <w:rsid w:val="00F82591"/>
    <w:rsid w:val="00F875DF"/>
    <w:rsid w:val="00F90BEA"/>
    <w:rsid w:val="00F93366"/>
    <w:rsid w:val="00FA1198"/>
    <w:rsid w:val="00FB6741"/>
    <w:rsid w:val="00FB7DB5"/>
    <w:rsid w:val="00FD06E2"/>
    <w:rsid w:val="00FD2DAB"/>
    <w:rsid w:val="00FD40A5"/>
    <w:rsid w:val="00FE375C"/>
    <w:rsid w:val="00FE55C2"/>
    <w:rsid w:val="00FE5F1C"/>
    <w:rsid w:val="00FF3176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9E91D"/>
  <w15:docId w15:val="{6830ED05-EBFA-4A56-B8B3-B472EC63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0BE5E-0E8E-459F-859B-2CDF13CC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186</TotalTime>
  <Pages>1</Pages>
  <Words>1572</Words>
  <Characters>8961</Characters>
  <Application>Microsoft Office Word</Application>
  <DocSecurity>4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10512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cp:lastModifiedBy>PHAN ĐẶNG DIỄM UYÊN</cp:lastModifiedBy>
  <cp:revision>252</cp:revision>
  <cp:lastPrinted>2013-12-08T06:57:00Z</cp:lastPrinted>
  <dcterms:created xsi:type="dcterms:W3CDTF">2013-10-14T01:07:00Z</dcterms:created>
  <dcterms:modified xsi:type="dcterms:W3CDTF">2022-05-13T05:10:00Z</dcterms:modified>
</cp:coreProperties>
</file>