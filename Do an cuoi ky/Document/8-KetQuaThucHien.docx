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F62D" w14:textId="77777777" w:rsidR="003548A8" w:rsidRDefault="003548A8" w:rsidP="003548A8">
      <w:pPr>
        <w:rPr>
          <w:lang w:val="en-US"/>
        </w:rPr>
      </w:pPr>
    </w:p>
    <w:p w14:paraId="0278F62E" w14:textId="77777777" w:rsidR="00301562" w:rsidRDefault="00301562" w:rsidP="003548A8">
      <w:pPr>
        <w:rPr>
          <w:lang w:val="en-US"/>
        </w:rPr>
      </w:pPr>
    </w:p>
    <w:p w14:paraId="0278F62F" w14:textId="77777777" w:rsidR="00301562" w:rsidRDefault="00301562" w:rsidP="003548A8">
      <w:pPr>
        <w:rPr>
          <w:lang w:val="en-US"/>
        </w:rPr>
      </w:pPr>
    </w:p>
    <w:p w14:paraId="0278F630" w14:textId="77777777" w:rsidR="00301562" w:rsidRDefault="00301562" w:rsidP="003548A8">
      <w:pPr>
        <w:rPr>
          <w:lang w:val="en-US"/>
        </w:rPr>
      </w:pPr>
    </w:p>
    <w:p w14:paraId="0278F631" w14:textId="77777777" w:rsidR="00301562" w:rsidRDefault="00301562" w:rsidP="003548A8">
      <w:pPr>
        <w:rPr>
          <w:lang w:val="en-US"/>
        </w:rPr>
      </w:pPr>
    </w:p>
    <w:p w14:paraId="0278F632" w14:textId="77777777" w:rsidR="00301562" w:rsidRDefault="00301562" w:rsidP="003548A8">
      <w:pPr>
        <w:rPr>
          <w:lang w:val="en-US"/>
        </w:rPr>
      </w:pPr>
    </w:p>
    <w:p w14:paraId="0278F633" w14:textId="77777777" w:rsidR="00301562" w:rsidRDefault="00301562" w:rsidP="003548A8">
      <w:pPr>
        <w:rPr>
          <w:lang w:val="en-US"/>
        </w:rPr>
      </w:pPr>
    </w:p>
    <w:p w14:paraId="0278F634" w14:textId="77777777" w:rsidR="003548A8" w:rsidRPr="003548A8" w:rsidRDefault="003548A8" w:rsidP="003548A8">
      <w:pPr>
        <w:rPr>
          <w:lang w:val="en-US"/>
        </w:rPr>
      </w:pPr>
    </w:p>
    <w:p w14:paraId="44A1E5BD" w14:textId="77777777" w:rsidR="002272BA" w:rsidRDefault="00770457" w:rsidP="007A1DE8">
      <w:pPr>
        <w:pStyle w:val="Tiu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</w:p>
    <w:p w14:paraId="0278F635" w14:textId="00AE954A" w:rsidR="00D234F3" w:rsidRPr="00A47F22" w:rsidRDefault="002272BA" w:rsidP="007A1DE8">
      <w:pPr>
        <w:pStyle w:val="Tiu"/>
        <w:jc w:val="right"/>
        <w:rPr>
          <w:lang w:val="en-US"/>
        </w:rPr>
      </w:pPr>
      <w:r w:rsidRPr="00A47F22">
        <w:rPr>
          <w:lang w:val="en-US"/>
        </w:rPr>
        <w:t>Phần mềm quản lý bán vé chuyến bay</w:t>
      </w:r>
    </w:p>
    <w:p w14:paraId="0278F636" w14:textId="77777777" w:rsidR="007A1DE8" w:rsidRPr="00A47F22" w:rsidRDefault="007A1DE8" w:rsidP="007A1DE8">
      <w:pPr>
        <w:rPr>
          <w:lang w:val="en-US"/>
        </w:rPr>
      </w:pPr>
    </w:p>
    <w:p w14:paraId="0278F637" w14:textId="4F8FBDBE" w:rsidR="007A1DE8" w:rsidRPr="00A47F22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A47F22">
        <w:rPr>
          <w:rFonts w:ascii="Arial" w:hAnsi="Arial"/>
          <w:sz w:val="34"/>
          <w:szCs w:val="30"/>
          <w:lang w:val="en-US"/>
        </w:rPr>
        <w:t xml:space="preserve">Version </w:t>
      </w:r>
      <w:r w:rsidR="002272BA" w:rsidRPr="00A47F22">
        <w:rPr>
          <w:rFonts w:ascii="Arial" w:hAnsi="Arial"/>
          <w:sz w:val="34"/>
          <w:szCs w:val="30"/>
          <w:lang w:val="en-US"/>
        </w:rPr>
        <w:t>1</w:t>
      </w:r>
      <w:r w:rsidR="00AA3C06">
        <w:rPr>
          <w:rFonts w:ascii="Arial" w:hAnsi="Arial"/>
          <w:sz w:val="34"/>
          <w:szCs w:val="30"/>
          <w:lang w:val="en-US"/>
        </w:rPr>
        <w:t>.0</w:t>
      </w:r>
    </w:p>
    <w:p w14:paraId="0278F638" w14:textId="77777777" w:rsidR="00D234F3" w:rsidRPr="00A47F22" w:rsidRDefault="00D234F3">
      <w:pPr>
        <w:pStyle w:val="Tiu"/>
        <w:jc w:val="both"/>
        <w:rPr>
          <w:lang w:val="en-US"/>
        </w:rPr>
      </w:pPr>
    </w:p>
    <w:p w14:paraId="0278F639" w14:textId="77777777" w:rsidR="003548A8" w:rsidRDefault="003548A8" w:rsidP="003548A8">
      <w:pPr>
        <w:rPr>
          <w:lang w:val="en-US"/>
        </w:rPr>
      </w:pPr>
    </w:p>
    <w:p w14:paraId="0278F63A" w14:textId="77777777" w:rsidR="00301562" w:rsidRDefault="00301562" w:rsidP="003548A8">
      <w:pPr>
        <w:rPr>
          <w:lang w:val="en-US"/>
        </w:rPr>
      </w:pPr>
    </w:p>
    <w:p w14:paraId="0278F63B" w14:textId="77777777" w:rsidR="00301562" w:rsidRDefault="00301562" w:rsidP="003548A8">
      <w:pPr>
        <w:rPr>
          <w:lang w:val="en-US"/>
        </w:rPr>
      </w:pPr>
    </w:p>
    <w:p w14:paraId="0278F63C" w14:textId="77777777" w:rsidR="00301562" w:rsidRDefault="00301562" w:rsidP="003548A8">
      <w:pPr>
        <w:rPr>
          <w:lang w:val="en-US"/>
        </w:rPr>
      </w:pPr>
    </w:p>
    <w:p w14:paraId="0278F63D" w14:textId="77777777" w:rsidR="00301562" w:rsidRDefault="00301562" w:rsidP="003548A8">
      <w:pPr>
        <w:rPr>
          <w:lang w:val="en-US"/>
        </w:rPr>
      </w:pPr>
    </w:p>
    <w:p w14:paraId="0278F63E" w14:textId="77777777" w:rsidR="00301562" w:rsidRDefault="00301562" w:rsidP="003548A8">
      <w:pPr>
        <w:rPr>
          <w:lang w:val="en-US"/>
        </w:rPr>
      </w:pPr>
    </w:p>
    <w:p w14:paraId="0278F63F" w14:textId="77777777" w:rsidR="00301562" w:rsidRDefault="00301562" w:rsidP="003548A8">
      <w:pPr>
        <w:rPr>
          <w:lang w:val="en-US"/>
        </w:rPr>
      </w:pPr>
    </w:p>
    <w:p w14:paraId="0278F640" w14:textId="77777777" w:rsidR="00301562" w:rsidRDefault="00301562" w:rsidP="003548A8">
      <w:pPr>
        <w:rPr>
          <w:lang w:val="en-US"/>
        </w:rPr>
      </w:pPr>
    </w:p>
    <w:p w14:paraId="0278F641" w14:textId="77777777" w:rsidR="00301562" w:rsidRDefault="00301562" w:rsidP="003548A8">
      <w:pPr>
        <w:rPr>
          <w:lang w:val="en-US"/>
        </w:rPr>
      </w:pPr>
    </w:p>
    <w:p w14:paraId="0278F642" w14:textId="77777777" w:rsidR="003548A8" w:rsidRDefault="003548A8" w:rsidP="003548A8">
      <w:pPr>
        <w:rPr>
          <w:lang w:val="en-US"/>
        </w:rPr>
      </w:pPr>
    </w:p>
    <w:p w14:paraId="0278F643" w14:textId="77777777" w:rsidR="003548A8" w:rsidRDefault="003548A8" w:rsidP="003548A8">
      <w:pPr>
        <w:rPr>
          <w:lang w:val="en-US"/>
        </w:rPr>
      </w:pPr>
    </w:p>
    <w:p w14:paraId="0278F644" w14:textId="77777777" w:rsidR="003548A8" w:rsidRDefault="003548A8" w:rsidP="003548A8">
      <w:pPr>
        <w:rPr>
          <w:lang w:val="en-US"/>
        </w:rPr>
      </w:pPr>
    </w:p>
    <w:p w14:paraId="0278F645" w14:textId="77777777" w:rsidR="003548A8" w:rsidRDefault="003548A8" w:rsidP="003548A8">
      <w:pPr>
        <w:rPr>
          <w:lang w:val="en-US"/>
        </w:rPr>
      </w:pPr>
    </w:p>
    <w:p w14:paraId="0278F646" w14:textId="77777777" w:rsidR="003548A8" w:rsidRDefault="003548A8" w:rsidP="003548A8">
      <w:pPr>
        <w:rPr>
          <w:lang w:val="en-US"/>
        </w:rPr>
      </w:pPr>
    </w:p>
    <w:p w14:paraId="0278F64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278F648" w14:textId="442202BF" w:rsidR="003548A8" w:rsidRPr="00A47F22" w:rsidRDefault="002272BA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A47F22">
        <w:rPr>
          <w:rFonts w:ascii="Arial" w:hAnsi="Arial" w:cs="Arial"/>
          <w:sz w:val="30"/>
          <w:szCs w:val="30"/>
          <w:lang w:val="en-US"/>
        </w:rPr>
        <w:t>19120383</w:t>
      </w:r>
      <w:r w:rsidR="003548A8" w:rsidRPr="00A47F22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A47F22">
        <w:rPr>
          <w:rFonts w:ascii="Arial" w:hAnsi="Arial" w:cs="Arial"/>
          <w:sz w:val="30"/>
          <w:szCs w:val="30"/>
          <w:lang w:val="en-US"/>
        </w:rPr>
        <w:t>Huỳnh Tấn Thọ</w:t>
      </w:r>
    </w:p>
    <w:p w14:paraId="0278F649" w14:textId="075FE822" w:rsidR="003548A8" w:rsidRPr="00A47F22" w:rsidRDefault="002272BA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A47F22">
        <w:rPr>
          <w:rFonts w:ascii="Arial" w:hAnsi="Arial" w:cs="Arial"/>
          <w:sz w:val="30"/>
          <w:szCs w:val="30"/>
          <w:lang w:val="en-US"/>
        </w:rPr>
        <w:t>19120426</w:t>
      </w:r>
      <w:r w:rsidR="003548A8" w:rsidRPr="00A47F22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A47F22">
        <w:rPr>
          <w:rFonts w:ascii="Arial" w:hAnsi="Arial" w:cs="Arial"/>
          <w:sz w:val="30"/>
          <w:szCs w:val="30"/>
          <w:lang w:val="en-US"/>
        </w:rPr>
        <w:t>Phan Đặng Diễm Uyên</w:t>
      </w:r>
    </w:p>
    <w:p w14:paraId="0278F64A" w14:textId="194C76F3" w:rsidR="00DC363E" w:rsidRPr="00A47F22" w:rsidRDefault="002045BA" w:rsidP="003548A8">
      <w:pPr>
        <w:jc w:val="center"/>
        <w:rPr>
          <w:sz w:val="30"/>
          <w:szCs w:val="30"/>
          <w:lang w:val="en-US"/>
        </w:rPr>
        <w:sectPr w:rsidR="00DC363E" w:rsidRPr="00A47F22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47F22">
        <w:rPr>
          <w:rFonts w:ascii="Arial" w:hAnsi="Arial" w:cs="Arial"/>
          <w:sz w:val="30"/>
          <w:szCs w:val="30"/>
          <w:lang w:val="en-US"/>
        </w:rPr>
        <w:t>19120469</w:t>
      </w:r>
      <w:r w:rsidR="00DC363E" w:rsidRPr="00A47F22">
        <w:rPr>
          <w:rFonts w:ascii="Arial" w:hAnsi="Arial" w:cs="Arial"/>
          <w:sz w:val="30"/>
          <w:szCs w:val="30"/>
          <w:lang w:val="en-US"/>
        </w:rPr>
        <w:t xml:space="preserve"> – </w:t>
      </w:r>
      <w:r w:rsidRPr="00A47F22">
        <w:rPr>
          <w:rFonts w:ascii="Arial" w:hAnsi="Arial" w:cs="Arial"/>
          <w:sz w:val="30"/>
          <w:szCs w:val="30"/>
          <w:lang w:val="en-US"/>
        </w:rPr>
        <w:t>Sử Nhật Đăng</w:t>
      </w:r>
    </w:p>
    <w:p w14:paraId="0278F64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278F64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3780"/>
        <w:gridCol w:w="2466"/>
      </w:tblGrid>
      <w:tr w:rsidR="00A47F22" w:rsidRPr="00A47F22" w14:paraId="0278F651" w14:textId="77777777" w:rsidTr="007D77F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4D" w14:textId="77777777" w:rsidR="00E95D0C" w:rsidRPr="00A47F22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A47F22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4E" w14:textId="77777777" w:rsidR="00E95D0C" w:rsidRPr="00A47F22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A47F22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4F" w14:textId="77777777" w:rsidR="00E95D0C" w:rsidRPr="00A47F22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A47F22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0" w14:textId="77777777" w:rsidR="00E95D0C" w:rsidRPr="00A47F22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A47F22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A47F22" w:rsidRPr="00A47F22" w14:paraId="0278F656" w14:textId="77777777" w:rsidTr="007D77F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2" w14:textId="11D6E504" w:rsidR="00E95D0C" w:rsidRPr="00A47F22" w:rsidRDefault="007D77F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47F22">
              <w:rPr>
                <w:rFonts w:eastAsia="SimSun"/>
                <w:lang w:val="en-US"/>
              </w:rPr>
              <w:t>23/06/2022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3" w14:textId="7C39E92C" w:rsidR="00E95D0C" w:rsidRPr="00A47F22" w:rsidRDefault="007D77F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47F22">
              <w:rPr>
                <w:rFonts w:eastAsia="SimSun"/>
                <w:lang w:val="en-US"/>
              </w:rPr>
              <w:t>0.1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4" w14:textId="1DE77453" w:rsidR="00E95D0C" w:rsidRPr="00A47F22" w:rsidRDefault="0032296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47F22">
              <w:rPr>
                <w:rFonts w:eastAsia="SimSun"/>
                <w:lang w:val="en-US"/>
              </w:rPr>
              <w:t>Điền nội dung tài liệu mục 1, 2, 3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5" w14:textId="56E5B349" w:rsidR="00E95D0C" w:rsidRPr="00A47F22" w:rsidRDefault="007D77F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47F22">
              <w:rPr>
                <w:rFonts w:eastAsia="SimSun"/>
                <w:lang w:val="en-US"/>
              </w:rPr>
              <w:t>Phan Đặng Diễm Uyên</w:t>
            </w:r>
          </w:p>
        </w:tc>
      </w:tr>
      <w:tr w:rsidR="00A47F22" w:rsidRPr="00A47F22" w14:paraId="0278F65B" w14:textId="77777777" w:rsidTr="007D77F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7" w14:textId="4A890DDB" w:rsidR="00E95D0C" w:rsidRPr="00A47F22" w:rsidRDefault="00AA3C0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24/06/2022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8" w14:textId="248CE070" w:rsidR="00E95D0C" w:rsidRPr="00A47F22" w:rsidRDefault="00AA3C0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9" w14:textId="7D3CD587" w:rsidR="00E95D0C" w:rsidRPr="00A47F22" w:rsidRDefault="00AA3C0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Kiểm tra nội dung tài liệu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A" w14:textId="630B407F" w:rsidR="00E95D0C" w:rsidRPr="00A47F22" w:rsidRDefault="00AA3C0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Cả nhóm</w:t>
            </w:r>
          </w:p>
        </w:tc>
      </w:tr>
      <w:tr w:rsidR="00A47F22" w:rsidRPr="00A47F22" w14:paraId="0278F660" w14:textId="77777777" w:rsidTr="007D77F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C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D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E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5F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A47F22" w:rsidRPr="00A47F22" w14:paraId="0278F665" w14:textId="77777777" w:rsidTr="007D77F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61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62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63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F664" w14:textId="77777777" w:rsidR="00E95D0C" w:rsidRPr="00A47F22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278F666" w14:textId="77777777" w:rsidR="00A23833" w:rsidRDefault="00A23833" w:rsidP="0031511D">
      <w:pPr>
        <w:pStyle w:val="Tiu"/>
        <w:rPr>
          <w:lang w:val="en-US"/>
        </w:rPr>
      </w:pPr>
    </w:p>
    <w:p w14:paraId="0278F667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278F668" w14:textId="77777777" w:rsidR="00770457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Siuktni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278F669" w14:textId="77777777" w:rsidR="00770457" w:rsidRDefault="00E3216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Siuktni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278F66A" w14:textId="77777777" w:rsidR="00770457" w:rsidRDefault="00E3216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Siuktni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0278F66B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278F66C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278F66D" w14:textId="77777777" w:rsidR="00770457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2F078997" w14:textId="5D275AC4" w:rsidR="001F5FD1" w:rsidRPr="001F5FD1" w:rsidRDefault="001F5FD1" w:rsidP="001F5FD1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Môi trường phát triển ứng dụng</w:t>
      </w:r>
    </w:p>
    <w:p w14:paraId="225571A8" w14:textId="77777777" w:rsidR="006B50E1" w:rsidRPr="006B50E1" w:rsidRDefault="00FD1BD5" w:rsidP="001F5FD1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Hệ điều hành: </w:t>
      </w:r>
    </w:p>
    <w:p w14:paraId="253F639A" w14:textId="77777777" w:rsidR="006B50E1" w:rsidRPr="006B50E1" w:rsidRDefault="00FD1BD5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Microsoft Windows </w:t>
      </w:r>
      <w:r w:rsidR="004F54A8">
        <w:rPr>
          <w:iCs/>
          <w:lang w:val="en-US"/>
        </w:rPr>
        <w:t>7</w:t>
      </w:r>
    </w:p>
    <w:p w14:paraId="76EF2FE2" w14:textId="49FDB617" w:rsidR="001F5FD1" w:rsidRPr="004F54A8" w:rsidRDefault="004F54A8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Microsoft Windows </w:t>
      </w:r>
      <w:r w:rsidR="00FD1BD5">
        <w:rPr>
          <w:iCs/>
          <w:lang w:val="en-US"/>
        </w:rPr>
        <w:t>10</w:t>
      </w:r>
    </w:p>
    <w:p w14:paraId="331F71C1" w14:textId="77777777" w:rsidR="006B50E1" w:rsidRPr="006B50E1" w:rsidRDefault="004F54A8" w:rsidP="001F5FD1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Hệ quản trị cơ sở dữ liệu: </w:t>
      </w:r>
    </w:p>
    <w:p w14:paraId="418AF107" w14:textId="0BDCDD38" w:rsidR="004F54A8" w:rsidRPr="004F54A8" w:rsidRDefault="004F54A8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MySQL</w:t>
      </w:r>
    </w:p>
    <w:p w14:paraId="54CA170C" w14:textId="77777777" w:rsidR="006B50E1" w:rsidRPr="006B50E1" w:rsidRDefault="004F54A8" w:rsidP="001F5FD1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Công cụ phân tích thiết kế: </w:t>
      </w:r>
    </w:p>
    <w:p w14:paraId="19BA4E3B" w14:textId="0A24F98A" w:rsidR="004F54A8" w:rsidRPr="004F54A8" w:rsidRDefault="006B50E1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K</w:t>
      </w:r>
      <w:r w:rsidR="004F54A8">
        <w:rPr>
          <w:iCs/>
          <w:lang w:val="en-US"/>
        </w:rPr>
        <w:t>hông dùng</w:t>
      </w:r>
    </w:p>
    <w:p w14:paraId="75F9BFA8" w14:textId="77777777" w:rsidR="006B50E1" w:rsidRPr="006B50E1" w:rsidRDefault="004F54A8" w:rsidP="001F5FD1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Công cụ xây dựng ứng dụng: </w:t>
      </w:r>
    </w:p>
    <w:p w14:paraId="39E8587A" w14:textId="4785E046" w:rsidR="004F54A8" w:rsidRPr="006B50E1" w:rsidRDefault="004F54A8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Eclipse</w:t>
      </w:r>
    </w:p>
    <w:p w14:paraId="277CB6F5" w14:textId="32782A76" w:rsidR="006B50E1" w:rsidRPr="004F54A8" w:rsidRDefault="006B50E1" w:rsidP="006B50E1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MySQL</w:t>
      </w:r>
      <w:r w:rsidR="007A5A3D">
        <w:rPr>
          <w:iCs/>
          <w:lang w:val="en-US"/>
        </w:rPr>
        <w:t xml:space="preserve"> Workbench</w:t>
      </w:r>
    </w:p>
    <w:p w14:paraId="29B65FD8" w14:textId="77777777" w:rsidR="007A5A3D" w:rsidRPr="007A5A3D" w:rsidRDefault="004F54A8" w:rsidP="001F5FD1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Các thư viện đã dùng: </w:t>
      </w:r>
    </w:p>
    <w:p w14:paraId="008E73A2" w14:textId="77777777" w:rsidR="007A5A3D" w:rsidRPr="007A5A3D" w:rsidRDefault="003E3E0B" w:rsidP="007A5A3D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Hibernate</w:t>
      </w:r>
      <w:r w:rsidR="002B2343">
        <w:rPr>
          <w:iCs/>
          <w:lang w:val="en-US"/>
        </w:rPr>
        <w:t xml:space="preserve"> version 5.6.</w:t>
      </w:r>
      <w:proofErr w:type="gramStart"/>
      <w:r w:rsidR="002B2343">
        <w:rPr>
          <w:iCs/>
          <w:lang w:val="en-US"/>
        </w:rPr>
        <w:t>5.Final</w:t>
      </w:r>
      <w:proofErr w:type="gramEnd"/>
    </w:p>
    <w:p w14:paraId="0E1BED13" w14:textId="77777777" w:rsidR="007A5A3D" w:rsidRPr="007A5A3D" w:rsidRDefault="003E3E0B" w:rsidP="007A5A3D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MySQL Connector</w:t>
      </w:r>
      <w:r w:rsidR="002B2343">
        <w:rPr>
          <w:iCs/>
          <w:lang w:val="en-US"/>
        </w:rPr>
        <w:t xml:space="preserve"> </w:t>
      </w:r>
      <w:r w:rsidR="006565B4">
        <w:rPr>
          <w:iCs/>
          <w:lang w:val="en-US"/>
        </w:rPr>
        <w:t>version 5.1.45</w:t>
      </w:r>
    </w:p>
    <w:p w14:paraId="3BA8282B" w14:textId="44440257" w:rsidR="004F54A8" w:rsidRPr="007A5A3D" w:rsidRDefault="002B2343" w:rsidP="007A5A3D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LG</w:t>
      </w:r>
      <w:r w:rsidR="006565B4">
        <w:rPr>
          <w:iCs/>
          <w:lang w:val="en-US"/>
        </w:rPr>
        <w:t xml:space="preserve">oodDatePicker </w:t>
      </w:r>
      <w:r w:rsidR="00621BF3">
        <w:rPr>
          <w:iCs/>
          <w:lang w:val="en-US"/>
        </w:rPr>
        <w:t>version</w:t>
      </w:r>
      <w:r w:rsidR="006B50E1">
        <w:rPr>
          <w:iCs/>
          <w:lang w:val="en-US"/>
        </w:rPr>
        <w:t xml:space="preserve"> 11.2.1</w:t>
      </w:r>
    </w:p>
    <w:p w14:paraId="18506D81" w14:textId="3C5403D9" w:rsidR="007A5A3D" w:rsidRPr="00555205" w:rsidRDefault="007A5A3D" w:rsidP="007A5A3D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JGoodies</w:t>
      </w:r>
      <w:r w:rsidR="00555205">
        <w:rPr>
          <w:iCs/>
          <w:lang w:val="en-US"/>
        </w:rPr>
        <w:t xml:space="preserve"> </w:t>
      </w:r>
      <w:r>
        <w:rPr>
          <w:iCs/>
          <w:lang w:val="en-US"/>
        </w:rPr>
        <w:t>Form</w:t>
      </w:r>
      <w:r w:rsidR="00555205">
        <w:rPr>
          <w:iCs/>
          <w:lang w:val="en-US"/>
        </w:rPr>
        <w:t>Layout</w:t>
      </w:r>
      <w:r>
        <w:rPr>
          <w:iCs/>
          <w:lang w:val="en-US"/>
        </w:rPr>
        <w:t xml:space="preserve"> version 1.8.0</w:t>
      </w:r>
    </w:p>
    <w:p w14:paraId="581C3525" w14:textId="054BCCF2" w:rsidR="00555205" w:rsidRPr="001F5FD1" w:rsidRDefault="00E460A9" w:rsidP="007A5A3D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FlatLaf version 2.3</w:t>
      </w:r>
    </w:p>
    <w:p w14:paraId="153E5627" w14:textId="11F2993A" w:rsidR="001F5FD1" w:rsidRPr="001459B6" w:rsidRDefault="001F5FD1" w:rsidP="001F5FD1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Môi trường triển khai ứng dụng</w:t>
      </w:r>
    </w:p>
    <w:p w14:paraId="1552369C" w14:textId="77777777" w:rsidR="00E460A9" w:rsidRPr="00E460A9" w:rsidRDefault="001459B6" w:rsidP="001459B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Hệ điều hành: </w:t>
      </w:r>
    </w:p>
    <w:p w14:paraId="0038A358" w14:textId="480224FF" w:rsidR="001459B6" w:rsidRPr="001459B6" w:rsidRDefault="001459B6" w:rsidP="00E460A9">
      <w:pPr>
        <w:numPr>
          <w:ilvl w:val="2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Microsoft Windows</w:t>
      </w:r>
    </w:p>
    <w:p w14:paraId="5D2590EC" w14:textId="236A1F91" w:rsidR="001459B6" w:rsidRPr="00692F70" w:rsidRDefault="00692F70" w:rsidP="001459B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Cần cài đặt MySQL Server phiên bản 5.7.x</w:t>
      </w:r>
    </w:p>
    <w:p w14:paraId="5BD5EE90" w14:textId="033847C2" w:rsidR="00692F70" w:rsidRPr="001F5FD1" w:rsidRDefault="00692F70" w:rsidP="001459B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Trước khi chạy ứng dụng</w:t>
      </w:r>
      <w:r w:rsidR="00773ADC">
        <w:rPr>
          <w:iCs/>
          <w:lang w:val="en-US"/>
        </w:rPr>
        <w:t xml:space="preserve"> lần đầu tiên</w:t>
      </w:r>
      <w:r>
        <w:rPr>
          <w:iCs/>
          <w:lang w:val="en-US"/>
        </w:rPr>
        <w:t>, cần mở MySQL Server và thực thi tập tin</w:t>
      </w:r>
      <w:r w:rsidR="00306A47">
        <w:rPr>
          <w:iCs/>
          <w:lang w:val="en-US"/>
        </w:rPr>
        <w:t xml:space="preserve"> script.sql</w:t>
      </w:r>
      <w:r w:rsidR="0006353C">
        <w:rPr>
          <w:iCs/>
          <w:lang w:val="en-US"/>
        </w:rPr>
        <w:t xml:space="preserve"> trong thư mục src/main/resources</w:t>
      </w:r>
      <w:r w:rsidR="0081717C">
        <w:rPr>
          <w:iCs/>
          <w:lang w:val="en-US"/>
        </w:rPr>
        <w:t>.</w:t>
      </w:r>
    </w:p>
    <w:p w14:paraId="0278F680" w14:textId="77777777" w:rsidR="00770457" w:rsidRDefault="00770457" w:rsidP="00770457">
      <w:pPr>
        <w:pStyle w:val="u1"/>
        <w:spacing w:line="360" w:lineRule="auto"/>
        <w:jc w:val="both"/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14:paraId="07830270" w14:textId="3F1CC6BE" w:rsidR="007946DA" w:rsidRPr="003558BD" w:rsidRDefault="00663AFD" w:rsidP="00770457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Những chức năng đã cài đặt hoàn chỉnh</w:t>
      </w:r>
    </w:p>
    <w:p w14:paraId="7E7CD181" w14:textId="349FACD6" w:rsidR="003558BD" w:rsidRPr="00C64F67" w:rsidRDefault="00C64F67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Đăng ký, đăng nhập</w:t>
      </w:r>
    </w:p>
    <w:p w14:paraId="2CEA0E37" w14:textId="17E33386" w:rsidR="00C64F67" w:rsidRPr="00C64F67" w:rsidRDefault="00C64F67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Tra cứu chuyến bay</w:t>
      </w:r>
    </w:p>
    <w:p w14:paraId="5F3F7CFE" w14:textId="215FF5F4" w:rsidR="00C64F67" w:rsidRPr="00CF70D7" w:rsidRDefault="00457515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Đặt</w:t>
      </w:r>
      <w:r w:rsidR="00C64F67">
        <w:rPr>
          <w:iCs/>
          <w:lang w:val="en-US"/>
        </w:rPr>
        <w:t xml:space="preserve"> vé</w:t>
      </w:r>
    </w:p>
    <w:p w14:paraId="6FBB23D0" w14:textId="17916FB3" w:rsidR="00CF70D7" w:rsidRPr="00C64F67" w:rsidRDefault="00CF70D7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Xem danh sách vé đã đặt</w:t>
      </w:r>
    </w:p>
    <w:p w14:paraId="1E70C62C" w14:textId="4C1D996D" w:rsidR="00C64F67" w:rsidRPr="00D82DE0" w:rsidRDefault="00C64F67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Huỷ vé</w:t>
      </w:r>
    </w:p>
    <w:p w14:paraId="6835D285" w14:textId="71446D6A" w:rsidR="00D82DE0" w:rsidRPr="00D82DE0" w:rsidRDefault="00D82DE0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Lập báo cáo</w:t>
      </w:r>
    </w:p>
    <w:p w14:paraId="00207803" w14:textId="0E6349AE" w:rsidR="00D82DE0" w:rsidRPr="00575BA7" w:rsidRDefault="00605C42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lastRenderedPageBreak/>
        <w:t>Thêm/xoá/sửa chuyến bay</w:t>
      </w:r>
    </w:p>
    <w:p w14:paraId="1CF3F3ED" w14:textId="35C3693A" w:rsidR="00575BA7" w:rsidRPr="00605C42" w:rsidRDefault="00575BA7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lang w:val="en-US"/>
        </w:rPr>
        <w:t>Thêm/xoá/sửa sân bay</w:t>
      </w:r>
    </w:p>
    <w:p w14:paraId="47EAE296" w14:textId="52B23385" w:rsidR="00605C42" w:rsidRPr="00D51566" w:rsidRDefault="00D51566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Thêm/xoá/sửa quản lý</w:t>
      </w:r>
    </w:p>
    <w:p w14:paraId="610E02BE" w14:textId="41BDBE7A" w:rsidR="00D51566" w:rsidRDefault="00D51566" w:rsidP="003558BD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Thêm/xoá/sửa quản trị viên hệ thống</w:t>
      </w:r>
    </w:p>
    <w:p w14:paraId="7EF683CD" w14:textId="47A554B4" w:rsidR="007D752D" w:rsidRPr="00190136" w:rsidRDefault="00663AFD" w:rsidP="00663AFD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Những chức năng đã cài đặt nhưng chưa hoàn chỉnh</w:t>
      </w:r>
    </w:p>
    <w:p w14:paraId="64EC2A36" w14:textId="1AEC0CBA" w:rsidR="00190136" w:rsidRPr="00663AFD" w:rsidRDefault="00190136" w:rsidP="0019013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Không có</w:t>
      </w:r>
    </w:p>
    <w:p w14:paraId="5E927A04" w14:textId="1E1F1257" w:rsidR="00663AFD" w:rsidRPr="00190136" w:rsidRDefault="00663AFD" w:rsidP="00663AFD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Những chức năng chỉ có giao diện nhưng chưa xử lý</w:t>
      </w:r>
    </w:p>
    <w:p w14:paraId="5A343803" w14:textId="34235964" w:rsidR="00190136" w:rsidRPr="00190136" w:rsidRDefault="00190136" w:rsidP="0019013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Không có</w:t>
      </w:r>
    </w:p>
    <w:p w14:paraId="017EAF6F" w14:textId="3DF99350" w:rsidR="00190136" w:rsidRPr="00190136" w:rsidRDefault="00190136" w:rsidP="00190136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Những chức năng chưa cài đặt</w:t>
      </w:r>
    </w:p>
    <w:p w14:paraId="4A875AEE" w14:textId="10E1E897" w:rsidR="00E74AA9" w:rsidRPr="00544EAA" w:rsidRDefault="00E74AA9" w:rsidP="00190136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Thay đổi quy định</w:t>
      </w:r>
    </w:p>
    <w:p w14:paraId="5078C7C6" w14:textId="2BAD5637" w:rsidR="00544EAA" w:rsidRPr="00544EAA" w:rsidRDefault="00544EAA" w:rsidP="00663AFD">
      <w:pPr>
        <w:numPr>
          <w:ilvl w:val="0"/>
          <w:numId w:val="38"/>
        </w:numPr>
        <w:spacing w:line="360" w:lineRule="auto"/>
        <w:jc w:val="both"/>
        <w:rPr>
          <w:i/>
          <w:lang w:val="en-US"/>
        </w:rPr>
      </w:pPr>
      <w:r>
        <w:rPr>
          <w:b/>
          <w:bCs/>
          <w:iCs/>
          <w:lang w:val="en-US"/>
        </w:rPr>
        <w:t>Điểm đặc biệt của đề tài</w:t>
      </w:r>
    </w:p>
    <w:p w14:paraId="01128840" w14:textId="11177DCE" w:rsidR="00544EAA" w:rsidRPr="002869DD" w:rsidRDefault="00544EAA" w:rsidP="00544EAA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 xml:space="preserve">Phần mềm được xây dựng theo kiến </w:t>
      </w:r>
      <w:r w:rsidR="00075BDA">
        <w:rPr>
          <w:iCs/>
          <w:lang w:val="en-US"/>
        </w:rPr>
        <w:t xml:space="preserve">trúc </w:t>
      </w:r>
      <w:r w:rsidR="00E460A9">
        <w:rPr>
          <w:iCs/>
          <w:lang w:val="en-US"/>
        </w:rPr>
        <w:t xml:space="preserve">MVC kết hợp </w:t>
      </w:r>
      <w:r w:rsidR="00FD50E2">
        <w:rPr>
          <w:iCs/>
          <w:lang w:val="en-US"/>
        </w:rPr>
        <w:t>mô hình 3 lớp</w:t>
      </w:r>
      <w:r w:rsidR="00E460A9">
        <w:rPr>
          <w:iCs/>
          <w:lang w:val="en-US"/>
        </w:rPr>
        <w:t>.</w:t>
      </w:r>
    </w:p>
    <w:p w14:paraId="6F76C4DC" w14:textId="1526B2CA" w:rsidR="002869DD" w:rsidRPr="00E460A9" w:rsidRDefault="00C454DB" w:rsidP="00544EAA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Có sử dụng các mẫu thiết kế: Singleton</w:t>
      </w:r>
      <w:r w:rsidR="00FE3297">
        <w:rPr>
          <w:iCs/>
          <w:lang w:val="en-US"/>
        </w:rPr>
        <w:t>.</w:t>
      </w:r>
    </w:p>
    <w:p w14:paraId="786F90EE" w14:textId="005CF84B" w:rsidR="00E460A9" w:rsidRPr="00E74AA9" w:rsidRDefault="00E74AA9" w:rsidP="00544EAA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Có khả năng thay đổi cấu hình</w:t>
      </w:r>
      <w:r w:rsidR="002869DD">
        <w:rPr>
          <w:iCs/>
          <w:lang w:val="en-US"/>
        </w:rPr>
        <w:t>.</w:t>
      </w:r>
    </w:p>
    <w:p w14:paraId="650D4DF9" w14:textId="09AE050E" w:rsidR="00E74AA9" w:rsidRPr="007D752D" w:rsidRDefault="00953AB7" w:rsidP="00544EAA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Cs/>
          <w:lang w:val="en-US"/>
        </w:rPr>
        <w:t>Đa môi trường</w:t>
      </w:r>
      <w:r w:rsidR="002869DD">
        <w:rPr>
          <w:iCs/>
          <w:lang w:val="en-US"/>
        </w:rPr>
        <w:t>.</w:t>
      </w:r>
    </w:p>
    <w:p w14:paraId="0278F683" w14:textId="77777777" w:rsidR="00770457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r>
        <w:rPr>
          <w:lang w:val="en-US"/>
        </w:rPr>
        <w:t>Hướng phát triển</w:t>
      </w:r>
      <w:bookmarkEnd w:id="4"/>
      <w:bookmarkEnd w:id="5"/>
    </w:p>
    <w:p w14:paraId="35442DE2" w14:textId="4AC0311E" w:rsidR="00C333BA" w:rsidRDefault="00587FAF" w:rsidP="00457515">
      <w:pPr>
        <w:numPr>
          <w:ilvl w:val="0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Chức năng dự định phát triển trong tương lai</w:t>
      </w:r>
    </w:p>
    <w:p w14:paraId="281B69F6" w14:textId="0ECF3F13" w:rsidR="00457515" w:rsidRPr="00457515" w:rsidRDefault="00457515" w:rsidP="00457515">
      <w:pPr>
        <w:numPr>
          <w:ilvl w:val="1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iCs/>
          <w:lang w:val="en-US"/>
        </w:rPr>
        <w:t>Thay đổi quy định</w:t>
      </w:r>
    </w:p>
    <w:p w14:paraId="6168B20C" w14:textId="5E8F452C" w:rsidR="00457515" w:rsidRPr="00457515" w:rsidRDefault="00457515" w:rsidP="00457515">
      <w:pPr>
        <w:numPr>
          <w:ilvl w:val="1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iCs/>
          <w:lang w:val="en-US"/>
        </w:rPr>
        <w:t>Đánh giá chuyến bay</w:t>
      </w:r>
    </w:p>
    <w:p w14:paraId="57367EDF" w14:textId="38EEA7E5" w:rsidR="00457515" w:rsidRPr="00277020" w:rsidRDefault="00880653" w:rsidP="00457515">
      <w:pPr>
        <w:numPr>
          <w:ilvl w:val="1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iCs/>
          <w:lang w:val="en-US"/>
        </w:rPr>
        <w:t>Cập nhật t</w:t>
      </w:r>
      <w:r w:rsidR="00277020">
        <w:rPr>
          <w:iCs/>
          <w:lang w:val="en-US"/>
        </w:rPr>
        <w:t>in tức sân bay, tuyến bay</w:t>
      </w:r>
    </w:p>
    <w:p w14:paraId="78555FC0" w14:textId="602F7095" w:rsidR="00277020" w:rsidRDefault="00587FAF" w:rsidP="00742E51">
      <w:pPr>
        <w:numPr>
          <w:ilvl w:val="0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Nền tảng phát triển trong tương lai</w:t>
      </w:r>
    </w:p>
    <w:p w14:paraId="4FD1C880" w14:textId="53666885" w:rsidR="00587FAF" w:rsidRPr="00B031B8" w:rsidRDefault="00B031B8" w:rsidP="00587FAF">
      <w:pPr>
        <w:numPr>
          <w:ilvl w:val="1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iCs/>
          <w:lang w:val="en-US"/>
        </w:rPr>
        <w:t>Thiết bị di động chạy hệ điều hành Android, iOS</w:t>
      </w:r>
      <w:r w:rsidR="00322960">
        <w:rPr>
          <w:iCs/>
          <w:lang w:val="en-US"/>
        </w:rPr>
        <w:t>.</w:t>
      </w:r>
    </w:p>
    <w:p w14:paraId="6942D1E7" w14:textId="1AC4A463" w:rsidR="00B031B8" w:rsidRPr="00457515" w:rsidRDefault="00B031B8" w:rsidP="00587FAF">
      <w:pPr>
        <w:numPr>
          <w:ilvl w:val="1"/>
          <w:numId w:val="38"/>
        </w:numPr>
        <w:spacing w:line="360" w:lineRule="auto"/>
        <w:jc w:val="both"/>
        <w:rPr>
          <w:b/>
          <w:bCs/>
          <w:iCs/>
          <w:lang w:val="en-US"/>
        </w:rPr>
      </w:pPr>
      <w:r>
        <w:rPr>
          <w:iCs/>
          <w:lang w:val="en-US"/>
        </w:rPr>
        <w:t>Website</w:t>
      </w:r>
      <w:r w:rsidR="00322960">
        <w:rPr>
          <w:iCs/>
          <w:lang w:val="en-US"/>
        </w:rPr>
        <w:t>.</w:t>
      </w:r>
    </w:p>
    <w:p w14:paraId="475282EE" w14:textId="77777777" w:rsidR="00457515" w:rsidRPr="00C333BA" w:rsidRDefault="00457515" w:rsidP="00770457">
      <w:pPr>
        <w:rPr>
          <w:iCs/>
          <w:lang w:val="en-US"/>
        </w:rPr>
      </w:pPr>
    </w:p>
    <w:sectPr w:rsidR="00457515" w:rsidRPr="00C333BA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EFB2" w14:textId="77777777" w:rsidR="00E32163" w:rsidRDefault="00E32163">
      <w:r>
        <w:separator/>
      </w:r>
    </w:p>
  </w:endnote>
  <w:endnote w:type="continuationSeparator" w:id="0">
    <w:p w14:paraId="6BA4B4BD" w14:textId="77777777" w:rsidR="00E32163" w:rsidRDefault="00E32163">
      <w:r>
        <w:continuationSeparator/>
      </w:r>
    </w:p>
  </w:endnote>
  <w:endnote w:type="continuationNotice" w:id="1">
    <w:p w14:paraId="0092BC13" w14:textId="77777777" w:rsidR="00E32163" w:rsidRDefault="00E321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F68F" w14:textId="77777777" w:rsidR="008B1041" w:rsidRDefault="005047B3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0278F6A0" wp14:editId="0278F6A1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278F69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278F6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0278F6A4" wp14:editId="0278F6A5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278F69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E4628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0278F69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2819" w14:textId="77777777" w:rsidR="00E32163" w:rsidRDefault="00E32163">
      <w:r>
        <w:separator/>
      </w:r>
    </w:p>
  </w:footnote>
  <w:footnote w:type="continuationSeparator" w:id="0">
    <w:p w14:paraId="58C41D00" w14:textId="77777777" w:rsidR="00E32163" w:rsidRDefault="00E32163">
      <w:r>
        <w:continuationSeparator/>
      </w:r>
    </w:p>
  </w:footnote>
  <w:footnote w:type="continuationNotice" w:id="1">
    <w:p w14:paraId="77FB468C" w14:textId="77777777" w:rsidR="00E32163" w:rsidRDefault="00E321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F689" w14:textId="77777777" w:rsidR="008B1041" w:rsidRDefault="008B1041" w:rsidP="008B104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278F69C" wp14:editId="0278F69D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E81A55" id="Freeform 1" o:spid="_x0000_s1026" style="position:absolute;margin-left:0;margin-top:0;width:93.15pt;height:814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3" behindDoc="0" locked="0" layoutInCell="1" allowOverlap="1" wp14:anchorId="0278F69E" wp14:editId="0278F69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78F68A" w14:textId="77777777" w:rsidR="008B1041" w:rsidRDefault="008B1041" w:rsidP="008B1041">
    <w:pPr>
      <w:pStyle w:val="Tiu"/>
      <w:rPr>
        <w:lang w:val="en-US"/>
      </w:rPr>
    </w:pPr>
  </w:p>
  <w:p w14:paraId="0278F68B" w14:textId="77777777" w:rsidR="008B1041" w:rsidRPr="003B1A2B" w:rsidRDefault="008B1041" w:rsidP="008B1041">
    <w:pPr>
      <w:rPr>
        <w:lang w:val="en-US"/>
      </w:rPr>
    </w:pPr>
  </w:p>
  <w:p w14:paraId="0278F68C" w14:textId="77777777" w:rsidR="008B1041" w:rsidRPr="00F53DBB" w:rsidRDefault="008B1041" w:rsidP="008B104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0278F68D" w14:textId="77777777" w:rsidR="008B1041" w:rsidRPr="0040293A" w:rsidRDefault="008B1041" w:rsidP="008B1041">
    <w:pPr>
      <w:pStyle w:val="utrang"/>
      <w:rPr>
        <w:rFonts w:eastAsia="Tahoma"/>
      </w:rPr>
    </w:pPr>
  </w:p>
  <w:p w14:paraId="0278F68E" w14:textId="77777777" w:rsidR="003701D7" w:rsidRPr="008B1041" w:rsidRDefault="003701D7" w:rsidP="008B104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F690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0278F6A2" wp14:editId="0278F6A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47F22" w:rsidRPr="00A47F22" w14:paraId="0278F693" w14:textId="77777777" w:rsidTr="008D3541">
      <w:tc>
        <w:tcPr>
          <w:tcW w:w="6623" w:type="dxa"/>
          <w:shd w:val="clear" w:color="auto" w:fill="auto"/>
        </w:tcPr>
        <w:p w14:paraId="0278F691" w14:textId="0CBE17DB" w:rsidR="00E95D0C" w:rsidRPr="00A47F22" w:rsidRDefault="007D77FA">
          <w:pPr>
            <w:pStyle w:val="utrang"/>
            <w:rPr>
              <w:lang w:val="en-US"/>
            </w:rPr>
          </w:pPr>
          <w:r w:rsidRPr="00A47F22">
            <w:rPr>
              <w:lang w:val="en-US"/>
            </w:rPr>
            <w:t>Phần mềm quản lý bán vé chuyến bay</w:t>
          </w:r>
        </w:p>
      </w:tc>
      <w:tc>
        <w:tcPr>
          <w:tcW w:w="2845" w:type="dxa"/>
          <w:shd w:val="clear" w:color="auto" w:fill="auto"/>
        </w:tcPr>
        <w:p w14:paraId="0278F692" w14:textId="4F3720CA" w:rsidR="00E95D0C" w:rsidRPr="00A47F22" w:rsidRDefault="00E95D0C">
          <w:pPr>
            <w:pStyle w:val="utrang"/>
            <w:rPr>
              <w:lang w:val="en-US"/>
            </w:rPr>
          </w:pPr>
          <w:r w:rsidRPr="00A47F22">
            <w:rPr>
              <w:lang w:val="en-US"/>
            </w:rPr>
            <w:t xml:space="preserve">Phiên bản: </w:t>
          </w:r>
          <w:r w:rsidR="00AA3C06">
            <w:rPr>
              <w:lang w:val="en-US"/>
            </w:rPr>
            <w:t>1.0</w:t>
          </w:r>
        </w:p>
      </w:tc>
    </w:tr>
    <w:tr w:rsidR="00A47F22" w:rsidRPr="00A47F22" w14:paraId="0278F696" w14:textId="77777777" w:rsidTr="008D3541">
      <w:tc>
        <w:tcPr>
          <w:tcW w:w="6623" w:type="dxa"/>
          <w:shd w:val="clear" w:color="auto" w:fill="auto"/>
        </w:tcPr>
        <w:p w14:paraId="0278F694" w14:textId="77777777" w:rsidR="00E95D0C" w:rsidRPr="00A47F22" w:rsidRDefault="00770457" w:rsidP="00767CB6">
          <w:pPr>
            <w:pStyle w:val="utrang"/>
            <w:rPr>
              <w:lang w:val="en-US"/>
            </w:rPr>
          </w:pPr>
          <w:r w:rsidRPr="00A47F22"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278F695" w14:textId="28DC75DE" w:rsidR="00E95D0C" w:rsidRPr="00A47F22" w:rsidRDefault="00E95D0C">
          <w:pPr>
            <w:pStyle w:val="utrang"/>
            <w:rPr>
              <w:lang w:val="en-US"/>
            </w:rPr>
          </w:pPr>
          <w:r w:rsidRPr="00A47F22">
            <w:rPr>
              <w:lang w:val="en-US"/>
            </w:rPr>
            <w:t xml:space="preserve">Ngày: </w:t>
          </w:r>
          <w:r w:rsidR="007D77FA" w:rsidRPr="00A47F22">
            <w:rPr>
              <w:lang w:val="en-US"/>
            </w:rPr>
            <w:t>2</w:t>
          </w:r>
          <w:r w:rsidR="00AA3C06">
            <w:rPr>
              <w:lang w:val="en-US"/>
            </w:rPr>
            <w:t>4</w:t>
          </w:r>
          <w:r w:rsidR="007D77FA" w:rsidRPr="00A47F22">
            <w:rPr>
              <w:lang w:val="en-US"/>
            </w:rPr>
            <w:t>/06/2022</w:t>
          </w:r>
        </w:p>
      </w:tc>
    </w:tr>
  </w:tbl>
  <w:p w14:paraId="0278F697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355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B814EA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38499607">
    <w:abstractNumId w:val="0"/>
  </w:num>
  <w:num w:numId="2" w16cid:durableId="136173827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629895210">
    <w:abstractNumId w:val="22"/>
  </w:num>
  <w:num w:numId="4" w16cid:durableId="789207800">
    <w:abstractNumId w:val="20"/>
  </w:num>
  <w:num w:numId="5" w16cid:durableId="1587762682">
    <w:abstractNumId w:val="23"/>
  </w:num>
  <w:num w:numId="6" w16cid:durableId="715860742">
    <w:abstractNumId w:val="13"/>
  </w:num>
  <w:num w:numId="7" w16cid:durableId="1977223681">
    <w:abstractNumId w:val="24"/>
  </w:num>
  <w:num w:numId="8" w16cid:durableId="283850105">
    <w:abstractNumId w:val="29"/>
  </w:num>
  <w:num w:numId="9" w16cid:durableId="1767336831">
    <w:abstractNumId w:val="16"/>
  </w:num>
  <w:num w:numId="10" w16cid:durableId="170799948">
    <w:abstractNumId w:val="10"/>
  </w:num>
  <w:num w:numId="11" w16cid:durableId="1562397959">
    <w:abstractNumId w:val="34"/>
  </w:num>
  <w:num w:numId="12" w16cid:durableId="116342148">
    <w:abstractNumId w:val="30"/>
  </w:num>
  <w:num w:numId="13" w16cid:durableId="754471692">
    <w:abstractNumId w:val="28"/>
  </w:num>
  <w:num w:numId="14" w16cid:durableId="865093115">
    <w:abstractNumId w:val="4"/>
  </w:num>
  <w:num w:numId="15" w16cid:durableId="1021929116">
    <w:abstractNumId w:val="7"/>
  </w:num>
  <w:num w:numId="16" w16cid:durableId="1553425552">
    <w:abstractNumId w:val="27"/>
  </w:num>
  <w:num w:numId="17" w16cid:durableId="821198729">
    <w:abstractNumId w:val="32"/>
  </w:num>
  <w:num w:numId="18" w16cid:durableId="2020082762">
    <w:abstractNumId w:val="15"/>
  </w:num>
  <w:num w:numId="19" w16cid:durableId="1330986230">
    <w:abstractNumId w:val="26"/>
  </w:num>
  <w:num w:numId="20" w16cid:durableId="1826431214">
    <w:abstractNumId w:val="31"/>
  </w:num>
  <w:num w:numId="21" w16cid:durableId="1415777919">
    <w:abstractNumId w:val="33"/>
  </w:num>
  <w:num w:numId="22" w16cid:durableId="1957054579">
    <w:abstractNumId w:val="11"/>
  </w:num>
  <w:num w:numId="23" w16cid:durableId="514080055">
    <w:abstractNumId w:val="19"/>
  </w:num>
  <w:num w:numId="24" w16cid:durableId="13924861">
    <w:abstractNumId w:val="8"/>
  </w:num>
  <w:num w:numId="25" w16cid:durableId="1034967528">
    <w:abstractNumId w:val="6"/>
  </w:num>
  <w:num w:numId="26" w16cid:durableId="384909096">
    <w:abstractNumId w:val="18"/>
  </w:num>
  <w:num w:numId="27" w16cid:durableId="77558449">
    <w:abstractNumId w:val="25"/>
  </w:num>
  <w:num w:numId="28" w16cid:durableId="12270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10849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28539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02219805">
    <w:abstractNumId w:val="17"/>
  </w:num>
  <w:num w:numId="32" w16cid:durableId="1840386025">
    <w:abstractNumId w:val="0"/>
  </w:num>
  <w:num w:numId="33" w16cid:durableId="1323464001">
    <w:abstractNumId w:val="0"/>
  </w:num>
  <w:num w:numId="34" w16cid:durableId="1122573224">
    <w:abstractNumId w:val="21"/>
  </w:num>
  <w:num w:numId="35" w16cid:durableId="1234970914">
    <w:abstractNumId w:val="14"/>
  </w:num>
  <w:num w:numId="36" w16cid:durableId="291133491">
    <w:abstractNumId w:val="9"/>
  </w:num>
  <w:num w:numId="37" w16cid:durableId="485099188">
    <w:abstractNumId w:val="3"/>
  </w:num>
  <w:num w:numId="38" w16cid:durableId="1390419772">
    <w:abstractNumId w:val="12"/>
  </w:num>
  <w:num w:numId="39" w16cid:durableId="433329716">
    <w:abstractNumId w:val="5"/>
  </w:num>
  <w:num w:numId="40" w16cid:durableId="143493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353C"/>
    <w:rsid w:val="000679AA"/>
    <w:rsid w:val="00075BDA"/>
    <w:rsid w:val="000A64F1"/>
    <w:rsid w:val="000C0CA8"/>
    <w:rsid w:val="0010532E"/>
    <w:rsid w:val="00107D36"/>
    <w:rsid w:val="001459B6"/>
    <w:rsid w:val="00190136"/>
    <w:rsid w:val="001F0790"/>
    <w:rsid w:val="001F5FD1"/>
    <w:rsid w:val="002045BA"/>
    <w:rsid w:val="00213ECB"/>
    <w:rsid w:val="002160F2"/>
    <w:rsid w:val="00221A67"/>
    <w:rsid w:val="002272BA"/>
    <w:rsid w:val="00245C87"/>
    <w:rsid w:val="00277020"/>
    <w:rsid w:val="002869DD"/>
    <w:rsid w:val="002B2343"/>
    <w:rsid w:val="00301562"/>
    <w:rsid w:val="00306A47"/>
    <w:rsid w:val="003070F2"/>
    <w:rsid w:val="0031511D"/>
    <w:rsid w:val="00322960"/>
    <w:rsid w:val="003548A8"/>
    <w:rsid w:val="003558BD"/>
    <w:rsid w:val="003701D7"/>
    <w:rsid w:val="003747E6"/>
    <w:rsid w:val="003C2F0F"/>
    <w:rsid w:val="003E3E0B"/>
    <w:rsid w:val="004176B5"/>
    <w:rsid w:val="00435847"/>
    <w:rsid w:val="00441E1A"/>
    <w:rsid w:val="004552E7"/>
    <w:rsid w:val="00457515"/>
    <w:rsid w:val="004A38E5"/>
    <w:rsid w:val="004B7CC9"/>
    <w:rsid w:val="004E4257"/>
    <w:rsid w:val="004F54A8"/>
    <w:rsid w:val="005047B3"/>
    <w:rsid w:val="00544EAA"/>
    <w:rsid w:val="00555205"/>
    <w:rsid w:val="005578D1"/>
    <w:rsid w:val="00575BA7"/>
    <w:rsid w:val="005802A5"/>
    <w:rsid w:val="00587FAF"/>
    <w:rsid w:val="005C585C"/>
    <w:rsid w:val="0060493B"/>
    <w:rsid w:val="00605C42"/>
    <w:rsid w:val="00621BF3"/>
    <w:rsid w:val="006257BE"/>
    <w:rsid w:val="0064329D"/>
    <w:rsid w:val="006565B4"/>
    <w:rsid w:val="00663AFD"/>
    <w:rsid w:val="006855DC"/>
    <w:rsid w:val="00692A79"/>
    <w:rsid w:val="00692F70"/>
    <w:rsid w:val="006A5B72"/>
    <w:rsid w:val="006B50E1"/>
    <w:rsid w:val="006E420F"/>
    <w:rsid w:val="006E56E2"/>
    <w:rsid w:val="007338F6"/>
    <w:rsid w:val="00742E51"/>
    <w:rsid w:val="00767CB6"/>
    <w:rsid w:val="00770457"/>
    <w:rsid w:val="00773ADC"/>
    <w:rsid w:val="007946DA"/>
    <w:rsid w:val="007A1DE8"/>
    <w:rsid w:val="007A5A3D"/>
    <w:rsid w:val="007D752D"/>
    <w:rsid w:val="007D77FA"/>
    <w:rsid w:val="007F21C9"/>
    <w:rsid w:val="0081717C"/>
    <w:rsid w:val="008243D9"/>
    <w:rsid w:val="008733BD"/>
    <w:rsid w:val="00880653"/>
    <w:rsid w:val="008B1041"/>
    <w:rsid w:val="008C726D"/>
    <w:rsid w:val="008D3541"/>
    <w:rsid w:val="00900650"/>
    <w:rsid w:val="00953AB7"/>
    <w:rsid w:val="00984338"/>
    <w:rsid w:val="0099744F"/>
    <w:rsid w:val="009B2AFC"/>
    <w:rsid w:val="009F47F5"/>
    <w:rsid w:val="00A23833"/>
    <w:rsid w:val="00A47F22"/>
    <w:rsid w:val="00A544E7"/>
    <w:rsid w:val="00A638EF"/>
    <w:rsid w:val="00AA3C06"/>
    <w:rsid w:val="00B031B8"/>
    <w:rsid w:val="00B27935"/>
    <w:rsid w:val="00B871C5"/>
    <w:rsid w:val="00BB5444"/>
    <w:rsid w:val="00C14AB8"/>
    <w:rsid w:val="00C333BA"/>
    <w:rsid w:val="00C454DB"/>
    <w:rsid w:val="00C64F67"/>
    <w:rsid w:val="00C74D6D"/>
    <w:rsid w:val="00CA52C8"/>
    <w:rsid w:val="00CA75F9"/>
    <w:rsid w:val="00CF70D7"/>
    <w:rsid w:val="00D234F3"/>
    <w:rsid w:val="00D328EA"/>
    <w:rsid w:val="00D51566"/>
    <w:rsid w:val="00D82DE0"/>
    <w:rsid w:val="00DA2A6D"/>
    <w:rsid w:val="00DC363E"/>
    <w:rsid w:val="00DD57E3"/>
    <w:rsid w:val="00DE4628"/>
    <w:rsid w:val="00E32163"/>
    <w:rsid w:val="00E460A9"/>
    <w:rsid w:val="00E6501E"/>
    <w:rsid w:val="00E66AB5"/>
    <w:rsid w:val="00E74AA9"/>
    <w:rsid w:val="00E95D0C"/>
    <w:rsid w:val="00EA0793"/>
    <w:rsid w:val="00ED70B4"/>
    <w:rsid w:val="00F93BD1"/>
    <w:rsid w:val="00FA2327"/>
    <w:rsid w:val="00FB3FFD"/>
    <w:rsid w:val="00FD1BD5"/>
    <w:rsid w:val="00FD50E2"/>
    <w:rsid w:val="00FE1FF0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8F62D"/>
  <w15:docId w15:val="{E2EF0660-360B-42A5-B144-5D5E297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398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2184</CharactersWithSpaces>
  <SharedDoc>false</SharedDoc>
  <HLinks>
    <vt:vector size="18" baseType="variant"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_Toc369451684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_Toc369451683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_Toc369451682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ĐẶNG DIỄM UYÊN</cp:lastModifiedBy>
  <cp:revision>62</cp:revision>
  <cp:lastPrinted>2013-12-07T15:59:00Z</cp:lastPrinted>
  <dcterms:created xsi:type="dcterms:W3CDTF">2013-10-13T11:18:00Z</dcterms:created>
  <dcterms:modified xsi:type="dcterms:W3CDTF">2022-06-24T10:55:00Z</dcterms:modified>
</cp:coreProperties>
</file>